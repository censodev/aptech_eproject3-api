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D54106" w14:textId="1976F801" w:rsidR="00D003D0" w:rsidRPr="004D1114" w:rsidRDefault="005D6B3B" w:rsidP="006707B4">
      <w:pPr>
        <w:jc w:val="center"/>
        <w:rPr>
          <w:rFonts w:asciiTheme="majorHAnsi" w:hAnsiTheme="majorHAnsi" w:cstheme="majorHAnsi"/>
        </w:rPr>
      </w:pPr>
      <w:r w:rsidRPr="004D1114">
        <w:rPr>
          <w:rFonts w:asciiTheme="majorHAnsi" w:hAnsiTheme="majorHAnsi" w:cstheme="majorHAnsi"/>
        </w:rPr>
        <w:t>APTECH APROTRAIN</w:t>
      </w:r>
    </w:p>
    <w:p w14:paraId="64291C3E" w14:textId="205B89FB" w:rsidR="005C7835" w:rsidRDefault="005C7835" w:rsidP="005C7835">
      <w:pPr>
        <w:jc w:val="center"/>
      </w:pPr>
      <w:r>
        <w:rPr>
          <w:noProof/>
        </w:rPr>
        <w:drawing>
          <wp:inline distT="0" distB="0" distL="0" distR="0" wp14:anchorId="5638DDEC" wp14:editId="1E207D69">
            <wp:extent cx="2294627" cy="986689"/>
            <wp:effectExtent l="0" t="0" r="0" b="4445"/>
            <wp:docPr id="4" name="Picture 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ign&#10;&#10;Description automatically generated"/>
                    <pic:cNvPicPr/>
                  </pic:nvPicPr>
                  <pic:blipFill>
                    <a:blip r:embed="rId11"/>
                    <a:stretch>
                      <a:fillRect/>
                    </a:stretch>
                  </pic:blipFill>
                  <pic:spPr>
                    <a:xfrm>
                      <a:off x="0" y="0"/>
                      <a:ext cx="2314273" cy="995137"/>
                    </a:xfrm>
                    <a:prstGeom prst="rect">
                      <a:avLst/>
                    </a:prstGeom>
                  </pic:spPr>
                </pic:pic>
              </a:graphicData>
            </a:graphic>
          </wp:inline>
        </w:drawing>
      </w:r>
    </w:p>
    <w:p w14:paraId="70FBBB51" w14:textId="77777777" w:rsidR="00A117B5" w:rsidRDefault="00A117B5" w:rsidP="002E78CB"/>
    <w:sdt>
      <w:sdtPr>
        <w:rPr>
          <w:rFonts w:asciiTheme="majorHAnsi" w:eastAsiaTheme="majorEastAsia" w:hAnsiTheme="majorHAnsi" w:cstheme="majorHAnsi"/>
          <w:sz w:val="80"/>
          <w:szCs w:val="80"/>
        </w:rPr>
        <w:alias w:val="Title"/>
        <w:id w:val="518360114"/>
        <w:placeholder>
          <w:docPart w:val="413F1967EB4D4AE8B0DBB59095376DEE"/>
        </w:placeholder>
        <w:dataBinding w:prefixMappings="xmlns:ns0='http://schemas.openxmlformats.org/package/2006/metadata/core-properties' xmlns:ns1='http://purl.org/dc/elements/1.1/'" w:xpath="/ns0:coreProperties[1]/ns1:title[1]" w:storeItemID="{6C3C8BC8-F283-45AE-878A-BAB7291924A1}"/>
        <w:text/>
      </w:sdtPr>
      <w:sdtEndPr/>
      <w:sdtContent>
        <w:p w14:paraId="0347B9F4" w14:textId="63203957" w:rsidR="00200824" w:rsidRDefault="00200824" w:rsidP="005C7835">
          <w:pPr>
            <w:jc w:val="center"/>
          </w:pPr>
          <w:r>
            <w:rPr>
              <w:rFonts w:asciiTheme="majorHAnsi" w:eastAsiaTheme="majorEastAsia" w:hAnsiTheme="majorHAnsi" w:cstheme="majorHAnsi"/>
              <w:sz w:val="80"/>
              <w:szCs w:val="80"/>
            </w:rPr>
            <w:t>EPROJECT 3 REPORT</w:t>
          </w:r>
        </w:p>
      </w:sdtContent>
    </w:sdt>
    <w:p w14:paraId="5D1C91C3" w14:textId="7DB01EEA" w:rsidR="002B3F43" w:rsidRDefault="00A117B5" w:rsidP="00A117B5">
      <w:pPr>
        <w:tabs>
          <w:tab w:val="left" w:pos="1358"/>
          <w:tab w:val="center" w:pos="4514"/>
          <w:tab w:val="left" w:pos="7587"/>
        </w:tabs>
        <w:rPr>
          <w:rFonts w:asciiTheme="majorHAnsi" w:eastAsiaTheme="majorEastAsia" w:hAnsiTheme="majorHAnsi" w:cstheme="majorHAnsi"/>
          <w:sz w:val="44"/>
          <w:szCs w:val="44"/>
        </w:rPr>
      </w:pPr>
      <w:r>
        <w:rPr>
          <w:rFonts w:asciiTheme="majorHAnsi" w:eastAsiaTheme="majorEastAsia" w:hAnsiTheme="majorHAnsi" w:cstheme="majorHAnsi"/>
          <w:sz w:val="44"/>
          <w:szCs w:val="44"/>
        </w:rPr>
        <w:tab/>
      </w:r>
      <w:r>
        <w:rPr>
          <w:rFonts w:asciiTheme="majorHAnsi" w:eastAsiaTheme="majorEastAsia" w:hAnsiTheme="majorHAnsi" w:cstheme="majorHAnsi"/>
          <w:sz w:val="44"/>
          <w:szCs w:val="44"/>
        </w:rPr>
        <w:tab/>
      </w:r>
      <w:sdt>
        <w:sdtPr>
          <w:rPr>
            <w:rFonts w:asciiTheme="majorHAnsi" w:eastAsiaTheme="majorEastAsia" w:hAnsiTheme="majorHAnsi" w:cstheme="majorHAnsi"/>
            <w:sz w:val="44"/>
            <w:szCs w:val="44"/>
          </w:rPr>
          <w:alias w:val="Subtitle"/>
          <w:id w:val="-223686585"/>
          <w:placeholder>
            <w:docPart w:val="A375C0677A9E4DBB89BD8BE81769F6F3"/>
          </w:placeholder>
          <w:dataBinding w:prefixMappings="xmlns:ns0='http://schemas.openxmlformats.org/package/2006/metadata/core-properties' xmlns:ns1='http://purl.org/dc/elements/1.1/'" w:xpath="/ns0:coreProperties[1]/ns1:subject[1]" w:storeItemID="{6C3C8BC8-F283-45AE-878A-BAB7291924A1}"/>
          <w:text/>
        </w:sdtPr>
        <w:sdtEndPr/>
        <w:sdtContent>
          <w:r w:rsidR="006135BE" w:rsidRPr="005E3DD8">
            <w:rPr>
              <w:rFonts w:asciiTheme="majorHAnsi" w:eastAsiaTheme="majorEastAsia" w:hAnsiTheme="majorHAnsi" w:cstheme="majorHAnsi"/>
              <w:sz w:val="44"/>
              <w:szCs w:val="44"/>
            </w:rPr>
            <w:t>Environmental Survey</w:t>
          </w:r>
        </w:sdtContent>
      </w:sdt>
      <w:r>
        <w:rPr>
          <w:rFonts w:asciiTheme="majorHAnsi" w:eastAsiaTheme="majorEastAsia" w:hAnsiTheme="majorHAnsi" w:cstheme="majorHAnsi"/>
          <w:sz w:val="44"/>
          <w:szCs w:val="44"/>
        </w:rPr>
        <w:tab/>
      </w:r>
    </w:p>
    <w:p w14:paraId="689EEC0B" w14:textId="4D0E6539" w:rsidR="00A117B5" w:rsidRDefault="00A117B5" w:rsidP="00A117B5">
      <w:pPr>
        <w:tabs>
          <w:tab w:val="left" w:pos="1358"/>
          <w:tab w:val="center" w:pos="4514"/>
          <w:tab w:val="left" w:pos="7587"/>
        </w:tabs>
        <w:rPr>
          <w:rFonts w:asciiTheme="majorHAnsi" w:eastAsiaTheme="majorEastAsia" w:hAnsiTheme="majorHAnsi" w:cstheme="majorHAnsi"/>
          <w:sz w:val="44"/>
          <w:szCs w:val="44"/>
        </w:rPr>
      </w:pPr>
    </w:p>
    <w:p w14:paraId="3C4E2236" w14:textId="77777777" w:rsidR="00A117B5" w:rsidRDefault="00A117B5" w:rsidP="00A117B5">
      <w:pPr>
        <w:tabs>
          <w:tab w:val="left" w:pos="1358"/>
          <w:tab w:val="center" w:pos="4514"/>
          <w:tab w:val="left" w:pos="7587"/>
        </w:tabs>
        <w:rPr>
          <w:rFonts w:asciiTheme="majorHAnsi" w:eastAsiaTheme="majorEastAsia" w:hAnsiTheme="majorHAnsi" w:cstheme="majorHAnsi"/>
          <w:sz w:val="44"/>
          <w:szCs w:val="44"/>
        </w:rPr>
      </w:pPr>
    </w:p>
    <w:p w14:paraId="451C0267" w14:textId="752665CE" w:rsidR="006135BE" w:rsidRDefault="006135BE" w:rsidP="002B3F43">
      <w:pPr>
        <w:tabs>
          <w:tab w:val="left" w:pos="1358"/>
        </w:tabs>
        <w:jc w:val="center"/>
      </w:pPr>
      <w:r>
        <w:tab/>
      </w:r>
    </w:p>
    <w:tbl>
      <w:tblPr>
        <w:tblStyle w:val="TableGrid"/>
        <w:tblW w:w="80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510"/>
        <w:gridCol w:w="1980"/>
      </w:tblGrid>
      <w:tr w:rsidR="006135BE" w:rsidRPr="002575BB" w14:paraId="4E096B3E" w14:textId="77777777" w:rsidTr="009811DB">
        <w:trPr>
          <w:jc w:val="center"/>
        </w:trPr>
        <w:tc>
          <w:tcPr>
            <w:tcW w:w="2520" w:type="dxa"/>
            <w:hideMark/>
          </w:tcPr>
          <w:p w14:paraId="5E94F731" w14:textId="77777777" w:rsidR="006135BE" w:rsidRPr="002575BB" w:rsidRDefault="006135BE" w:rsidP="005B7D61">
            <w:pPr>
              <w:spacing w:line="360" w:lineRule="auto"/>
              <w:rPr>
                <w:rFonts w:asciiTheme="minorHAnsi" w:hAnsiTheme="minorHAnsi" w:cstheme="minorHAnsi"/>
                <w:sz w:val="24"/>
                <w:szCs w:val="24"/>
              </w:rPr>
            </w:pPr>
            <w:r w:rsidRPr="002575BB">
              <w:rPr>
                <w:rFonts w:asciiTheme="minorHAnsi" w:hAnsiTheme="minorHAnsi" w:cstheme="minorHAnsi"/>
                <w:sz w:val="24"/>
                <w:szCs w:val="24"/>
              </w:rPr>
              <w:t>Members</w:t>
            </w:r>
          </w:p>
        </w:tc>
        <w:tc>
          <w:tcPr>
            <w:tcW w:w="3510" w:type="dxa"/>
            <w:vAlign w:val="bottom"/>
            <w:hideMark/>
          </w:tcPr>
          <w:p w14:paraId="13DC0179" w14:textId="77777777" w:rsidR="006135BE" w:rsidRPr="002575BB" w:rsidRDefault="006135BE" w:rsidP="005B7D61">
            <w:pPr>
              <w:spacing w:line="360" w:lineRule="auto"/>
              <w:rPr>
                <w:rFonts w:asciiTheme="minorHAnsi" w:eastAsia="Times New Roman" w:hAnsiTheme="minorHAnsi" w:cstheme="minorHAnsi"/>
                <w:color w:val="222222"/>
                <w:sz w:val="24"/>
                <w:szCs w:val="24"/>
              </w:rPr>
            </w:pPr>
            <w:r>
              <w:rPr>
                <w:rFonts w:asciiTheme="minorHAnsi" w:eastAsia="Times New Roman" w:hAnsiTheme="minorHAnsi" w:cstheme="minorHAnsi"/>
                <w:color w:val="000000"/>
                <w:sz w:val="24"/>
                <w:szCs w:val="24"/>
              </w:rPr>
              <w:t>PHUONG BUI VIET</w:t>
            </w:r>
          </w:p>
        </w:tc>
        <w:tc>
          <w:tcPr>
            <w:tcW w:w="1980" w:type="dxa"/>
            <w:vAlign w:val="bottom"/>
            <w:hideMark/>
          </w:tcPr>
          <w:p w14:paraId="7A313D4B" w14:textId="77777777" w:rsidR="006135BE" w:rsidRPr="002575BB" w:rsidRDefault="006135BE" w:rsidP="005B7D61">
            <w:pPr>
              <w:spacing w:line="360" w:lineRule="auto"/>
              <w:rPr>
                <w:rFonts w:asciiTheme="minorHAnsi" w:eastAsia="Times New Roman" w:hAnsiTheme="minorHAnsi" w:cstheme="minorHAnsi"/>
                <w:color w:val="222222"/>
                <w:sz w:val="24"/>
                <w:szCs w:val="24"/>
              </w:rPr>
            </w:pPr>
            <w:r w:rsidRPr="0070157E">
              <w:rPr>
                <w:rFonts w:asciiTheme="minorHAnsi" w:eastAsia="Times New Roman" w:hAnsiTheme="minorHAnsi" w:cstheme="minorHAnsi"/>
                <w:color w:val="000000"/>
                <w:sz w:val="24"/>
                <w:szCs w:val="24"/>
              </w:rPr>
              <w:t>Student1149206</w:t>
            </w:r>
          </w:p>
        </w:tc>
      </w:tr>
      <w:tr w:rsidR="006135BE" w:rsidRPr="002575BB" w14:paraId="199B5F68" w14:textId="77777777" w:rsidTr="009811DB">
        <w:trPr>
          <w:jc w:val="center"/>
        </w:trPr>
        <w:tc>
          <w:tcPr>
            <w:tcW w:w="2520" w:type="dxa"/>
          </w:tcPr>
          <w:p w14:paraId="5A64133F" w14:textId="77777777" w:rsidR="006135BE" w:rsidRDefault="006135BE" w:rsidP="005B7D61">
            <w:pPr>
              <w:spacing w:line="360" w:lineRule="auto"/>
              <w:rPr>
                <w:rFonts w:cs="Arial"/>
                <w:color w:val="auto"/>
                <w:sz w:val="24"/>
                <w:szCs w:val="24"/>
              </w:rPr>
            </w:pPr>
          </w:p>
        </w:tc>
        <w:tc>
          <w:tcPr>
            <w:tcW w:w="3510" w:type="dxa"/>
            <w:vAlign w:val="bottom"/>
            <w:hideMark/>
          </w:tcPr>
          <w:p w14:paraId="4C433D0A" w14:textId="77777777" w:rsidR="006135BE" w:rsidRPr="002575BB" w:rsidRDefault="006135BE" w:rsidP="005B7D61">
            <w:pPr>
              <w:spacing w:line="360" w:lineRule="auto"/>
              <w:rPr>
                <w:rFonts w:asciiTheme="minorHAnsi" w:eastAsia="Times New Roman" w:hAnsiTheme="minorHAnsi" w:cstheme="minorHAnsi"/>
                <w:color w:val="222222"/>
                <w:sz w:val="24"/>
                <w:szCs w:val="24"/>
              </w:rPr>
            </w:pPr>
            <w:r>
              <w:rPr>
                <w:rFonts w:asciiTheme="minorHAnsi" w:eastAsia="Times New Roman" w:hAnsiTheme="minorHAnsi" w:cstheme="minorHAnsi"/>
                <w:color w:val="000000"/>
                <w:sz w:val="24"/>
                <w:szCs w:val="24"/>
              </w:rPr>
              <w:t>NGUYEN DO TRONG</w:t>
            </w:r>
          </w:p>
        </w:tc>
        <w:tc>
          <w:tcPr>
            <w:tcW w:w="1980" w:type="dxa"/>
            <w:vAlign w:val="bottom"/>
            <w:hideMark/>
          </w:tcPr>
          <w:p w14:paraId="4A898AB7" w14:textId="77777777" w:rsidR="006135BE" w:rsidRPr="002575BB" w:rsidRDefault="006135BE" w:rsidP="005B7D61">
            <w:pPr>
              <w:spacing w:line="360" w:lineRule="auto"/>
              <w:rPr>
                <w:rFonts w:asciiTheme="minorHAnsi" w:eastAsia="Times New Roman" w:hAnsiTheme="minorHAnsi" w:cstheme="minorHAnsi"/>
                <w:color w:val="222222"/>
                <w:sz w:val="24"/>
                <w:szCs w:val="24"/>
              </w:rPr>
            </w:pPr>
            <w:r w:rsidRPr="0070157E">
              <w:rPr>
                <w:rFonts w:asciiTheme="minorHAnsi" w:eastAsia="Times New Roman" w:hAnsiTheme="minorHAnsi" w:cstheme="minorHAnsi"/>
                <w:color w:val="000000"/>
                <w:sz w:val="24"/>
                <w:szCs w:val="24"/>
              </w:rPr>
              <w:t>Student1139862</w:t>
            </w:r>
          </w:p>
        </w:tc>
      </w:tr>
      <w:tr w:rsidR="006135BE" w:rsidRPr="002575BB" w14:paraId="5DAF1A79" w14:textId="77777777" w:rsidTr="009811DB">
        <w:trPr>
          <w:jc w:val="center"/>
        </w:trPr>
        <w:tc>
          <w:tcPr>
            <w:tcW w:w="2520" w:type="dxa"/>
          </w:tcPr>
          <w:p w14:paraId="78A7D2D9" w14:textId="77777777" w:rsidR="006135BE" w:rsidRDefault="006135BE" w:rsidP="005B7D61">
            <w:pPr>
              <w:spacing w:line="360" w:lineRule="auto"/>
              <w:rPr>
                <w:rFonts w:cs="Arial"/>
                <w:color w:val="auto"/>
                <w:sz w:val="24"/>
                <w:szCs w:val="24"/>
              </w:rPr>
            </w:pPr>
          </w:p>
        </w:tc>
        <w:tc>
          <w:tcPr>
            <w:tcW w:w="3510" w:type="dxa"/>
            <w:vAlign w:val="bottom"/>
            <w:hideMark/>
          </w:tcPr>
          <w:p w14:paraId="5950C644" w14:textId="77777777" w:rsidR="006135BE" w:rsidRPr="002575BB" w:rsidRDefault="006135BE" w:rsidP="005B7D61">
            <w:pPr>
              <w:spacing w:line="360" w:lineRule="auto"/>
              <w:rPr>
                <w:rFonts w:asciiTheme="minorHAnsi" w:eastAsia="Times New Roman" w:hAnsiTheme="minorHAnsi" w:cstheme="minorHAnsi"/>
                <w:color w:val="222222"/>
                <w:sz w:val="24"/>
                <w:szCs w:val="24"/>
              </w:rPr>
            </w:pPr>
            <w:r>
              <w:rPr>
                <w:rFonts w:asciiTheme="minorHAnsi" w:eastAsia="Times New Roman" w:hAnsiTheme="minorHAnsi" w:cstheme="minorHAnsi"/>
                <w:color w:val="000000"/>
                <w:sz w:val="24"/>
                <w:szCs w:val="24"/>
              </w:rPr>
              <w:t>HANH TRAN XUAN</w:t>
            </w:r>
          </w:p>
        </w:tc>
        <w:tc>
          <w:tcPr>
            <w:tcW w:w="1980" w:type="dxa"/>
            <w:vAlign w:val="bottom"/>
            <w:hideMark/>
          </w:tcPr>
          <w:p w14:paraId="0AD30D3A" w14:textId="77777777" w:rsidR="006135BE" w:rsidRPr="002575BB" w:rsidRDefault="006135BE" w:rsidP="005B7D61">
            <w:pPr>
              <w:spacing w:line="360" w:lineRule="auto"/>
              <w:rPr>
                <w:rFonts w:asciiTheme="minorHAnsi" w:eastAsia="Times New Roman" w:hAnsiTheme="minorHAnsi" w:cstheme="minorHAnsi"/>
                <w:color w:val="222222"/>
                <w:sz w:val="24"/>
                <w:szCs w:val="24"/>
              </w:rPr>
            </w:pPr>
            <w:r w:rsidRPr="0070157E">
              <w:rPr>
                <w:rFonts w:asciiTheme="minorHAnsi" w:eastAsia="Times New Roman" w:hAnsiTheme="minorHAnsi" w:cstheme="minorHAnsi"/>
                <w:color w:val="000000"/>
                <w:sz w:val="24"/>
                <w:szCs w:val="24"/>
              </w:rPr>
              <w:t>Student1139899</w:t>
            </w:r>
          </w:p>
        </w:tc>
      </w:tr>
      <w:tr w:rsidR="006135BE" w:rsidRPr="002575BB" w14:paraId="18EC43DE" w14:textId="77777777" w:rsidTr="009811DB">
        <w:trPr>
          <w:jc w:val="center"/>
        </w:trPr>
        <w:tc>
          <w:tcPr>
            <w:tcW w:w="2520" w:type="dxa"/>
          </w:tcPr>
          <w:p w14:paraId="21977AD6" w14:textId="77777777" w:rsidR="006135BE" w:rsidRDefault="006135BE" w:rsidP="005B7D61">
            <w:pPr>
              <w:spacing w:line="360" w:lineRule="auto"/>
              <w:rPr>
                <w:rFonts w:cs="Arial"/>
                <w:color w:val="auto"/>
                <w:sz w:val="24"/>
                <w:szCs w:val="24"/>
              </w:rPr>
            </w:pPr>
          </w:p>
        </w:tc>
        <w:tc>
          <w:tcPr>
            <w:tcW w:w="3510" w:type="dxa"/>
            <w:vAlign w:val="bottom"/>
            <w:hideMark/>
          </w:tcPr>
          <w:p w14:paraId="4B502647" w14:textId="77777777" w:rsidR="006135BE" w:rsidRPr="002575BB" w:rsidRDefault="006135BE" w:rsidP="005B7D61">
            <w:pPr>
              <w:spacing w:line="360" w:lineRule="auto"/>
              <w:rPr>
                <w:rFonts w:asciiTheme="minorHAnsi" w:eastAsia="Times New Roman" w:hAnsiTheme="minorHAnsi" w:cstheme="minorHAnsi"/>
                <w:color w:val="222222"/>
                <w:sz w:val="24"/>
                <w:szCs w:val="24"/>
              </w:rPr>
            </w:pPr>
            <w:r>
              <w:rPr>
                <w:rFonts w:asciiTheme="minorHAnsi" w:eastAsia="Times New Roman" w:hAnsiTheme="minorHAnsi" w:cstheme="minorHAnsi"/>
                <w:color w:val="000000"/>
                <w:sz w:val="24"/>
                <w:szCs w:val="24"/>
              </w:rPr>
              <w:t>HUYEN TRAN PHUONG</w:t>
            </w:r>
          </w:p>
        </w:tc>
        <w:tc>
          <w:tcPr>
            <w:tcW w:w="1980" w:type="dxa"/>
            <w:vAlign w:val="bottom"/>
            <w:hideMark/>
          </w:tcPr>
          <w:p w14:paraId="5CD95705" w14:textId="77777777" w:rsidR="006135BE" w:rsidRPr="002575BB" w:rsidRDefault="006135BE" w:rsidP="005B7D61">
            <w:pPr>
              <w:spacing w:line="360" w:lineRule="auto"/>
              <w:rPr>
                <w:rFonts w:asciiTheme="minorHAnsi" w:eastAsia="Times New Roman" w:hAnsiTheme="minorHAnsi" w:cstheme="minorHAnsi"/>
                <w:color w:val="222222"/>
                <w:sz w:val="24"/>
                <w:szCs w:val="24"/>
              </w:rPr>
            </w:pPr>
            <w:r w:rsidRPr="0070157E">
              <w:rPr>
                <w:rFonts w:asciiTheme="minorHAnsi" w:eastAsia="Times New Roman" w:hAnsiTheme="minorHAnsi" w:cstheme="minorHAnsi"/>
                <w:color w:val="000000"/>
                <w:sz w:val="24"/>
                <w:szCs w:val="24"/>
              </w:rPr>
              <w:t>Student1148550</w:t>
            </w:r>
          </w:p>
        </w:tc>
      </w:tr>
      <w:tr w:rsidR="006135BE" w:rsidRPr="002575BB" w14:paraId="6CE5ABC2" w14:textId="77777777" w:rsidTr="009811DB">
        <w:trPr>
          <w:jc w:val="center"/>
        </w:trPr>
        <w:tc>
          <w:tcPr>
            <w:tcW w:w="2520" w:type="dxa"/>
          </w:tcPr>
          <w:p w14:paraId="3AF46873" w14:textId="77777777" w:rsidR="006135BE" w:rsidRDefault="006135BE" w:rsidP="005B7D61">
            <w:pPr>
              <w:spacing w:line="360" w:lineRule="auto"/>
              <w:rPr>
                <w:rFonts w:cs="Arial"/>
                <w:sz w:val="24"/>
                <w:szCs w:val="24"/>
              </w:rPr>
            </w:pPr>
          </w:p>
        </w:tc>
        <w:tc>
          <w:tcPr>
            <w:tcW w:w="3510" w:type="dxa"/>
            <w:vAlign w:val="bottom"/>
          </w:tcPr>
          <w:p w14:paraId="4D57E496" w14:textId="77777777" w:rsidR="006135BE" w:rsidRPr="002575BB" w:rsidRDefault="006135BE" w:rsidP="005B7D61">
            <w:pPr>
              <w:spacing w:line="360" w:lineRule="auto"/>
              <w:rPr>
                <w:rFonts w:asciiTheme="minorHAnsi" w:eastAsia="Times New Roman" w:hAnsiTheme="minorHAnsi" w:cstheme="minorHAnsi"/>
                <w:color w:val="000000"/>
                <w:sz w:val="24"/>
                <w:szCs w:val="24"/>
              </w:rPr>
            </w:pPr>
            <w:r>
              <w:rPr>
                <w:rFonts w:asciiTheme="minorHAnsi" w:eastAsia="Times New Roman" w:hAnsiTheme="minorHAnsi" w:cstheme="minorHAnsi"/>
                <w:color w:val="000000"/>
                <w:sz w:val="24"/>
                <w:szCs w:val="24"/>
              </w:rPr>
              <w:t>TUAN HA VIET</w:t>
            </w:r>
          </w:p>
        </w:tc>
        <w:tc>
          <w:tcPr>
            <w:tcW w:w="1980" w:type="dxa"/>
            <w:vAlign w:val="bottom"/>
          </w:tcPr>
          <w:p w14:paraId="3FE91C0B" w14:textId="77777777" w:rsidR="006135BE" w:rsidRPr="002575BB" w:rsidRDefault="006135BE" w:rsidP="005B7D61">
            <w:pPr>
              <w:spacing w:line="360" w:lineRule="auto"/>
              <w:rPr>
                <w:rFonts w:asciiTheme="minorHAnsi" w:eastAsia="Times New Roman" w:hAnsiTheme="minorHAnsi" w:cstheme="minorHAnsi"/>
                <w:color w:val="000000"/>
                <w:sz w:val="24"/>
                <w:szCs w:val="24"/>
              </w:rPr>
            </w:pPr>
            <w:r w:rsidRPr="0070157E">
              <w:rPr>
                <w:rFonts w:asciiTheme="minorHAnsi" w:eastAsia="Times New Roman" w:hAnsiTheme="minorHAnsi" w:cstheme="minorHAnsi"/>
                <w:color w:val="000000"/>
                <w:sz w:val="24"/>
                <w:szCs w:val="24"/>
              </w:rPr>
              <w:t>Student1139901</w:t>
            </w:r>
          </w:p>
        </w:tc>
      </w:tr>
    </w:tbl>
    <w:p w14:paraId="784DB655" w14:textId="41FB228B" w:rsidR="00495436" w:rsidRDefault="00495436" w:rsidP="002B3F43">
      <w:r w:rsidRPr="006135BE">
        <w:br w:type="page"/>
      </w:r>
    </w:p>
    <w:sdt>
      <w:sdtPr>
        <w:rPr>
          <w:rFonts w:asciiTheme="minorHAnsi" w:eastAsiaTheme="minorHAnsi" w:hAnsiTheme="minorHAnsi" w:cstheme="minorBidi"/>
          <w:color w:val="auto"/>
          <w:sz w:val="22"/>
          <w:szCs w:val="22"/>
        </w:rPr>
        <w:id w:val="-2029401967"/>
        <w:docPartObj>
          <w:docPartGallery w:val="Table of Contents"/>
          <w:docPartUnique/>
        </w:docPartObj>
      </w:sdtPr>
      <w:sdtEndPr>
        <w:rPr>
          <w:b/>
          <w:bCs/>
          <w:noProof/>
          <w:sz w:val="21"/>
          <w:szCs w:val="21"/>
        </w:rPr>
      </w:sdtEndPr>
      <w:sdtContent>
        <w:p w14:paraId="5858CC05" w14:textId="178424D1" w:rsidR="00495436" w:rsidRDefault="00495436">
          <w:pPr>
            <w:pStyle w:val="TOCHeading"/>
          </w:pPr>
          <w:r>
            <w:t>Contents</w:t>
          </w:r>
        </w:p>
        <w:p w14:paraId="0DE266EC" w14:textId="71F034D5" w:rsidR="00774B83" w:rsidRPr="00774B83" w:rsidRDefault="00495436">
          <w:pPr>
            <w:pStyle w:val="TOC1"/>
            <w:tabs>
              <w:tab w:val="right" w:leader="dot" w:pos="9019"/>
            </w:tabs>
            <w:rPr>
              <w:rFonts w:eastAsiaTheme="minorEastAsia"/>
              <w:sz w:val="18"/>
              <w:szCs w:val="18"/>
              <w:lang w:eastAsia="ja-JP"/>
            </w:rPr>
          </w:pPr>
          <w:r w:rsidRPr="00774B83">
            <w:rPr>
              <w:sz w:val="18"/>
              <w:szCs w:val="18"/>
            </w:rPr>
            <w:fldChar w:fldCharType="begin"/>
          </w:r>
          <w:r w:rsidRPr="00774B83">
            <w:rPr>
              <w:sz w:val="18"/>
              <w:szCs w:val="18"/>
            </w:rPr>
            <w:instrText xml:space="preserve"> TOC \o "1-3" \h \z \u </w:instrText>
          </w:r>
          <w:r w:rsidRPr="00774B83">
            <w:rPr>
              <w:sz w:val="18"/>
              <w:szCs w:val="18"/>
            </w:rPr>
            <w:fldChar w:fldCharType="separate"/>
          </w:r>
          <w:hyperlink w:anchor="_Toc58086112" w:history="1">
            <w:r w:rsidR="00774B83" w:rsidRPr="00774B83">
              <w:rPr>
                <w:rStyle w:val="Hyperlink"/>
                <w:sz w:val="18"/>
                <w:szCs w:val="18"/>
              </w:rPr>
              <w:t>Introduction</w:t>
            </w:r>
            <w:r w:rsidR="00774B83" w:rsidRPr="00774B83">
              <w:rPr>
                <w:webHidden/>
                <w:sz w:val="18"/>
                <w:szCs w:val="18"/>
              </w:rPr>
              <w:tab/>
            </w:r>
            <w:r w:rsidR="00774B83" w:rsidRPr="00774B83">
              <w:rPr>
                <w:webHidden/>
                <w:sz w:val="18"/>
                <w:szCs w:val="18"/>
              </w:rPr>
              <w:fldChar w:fldCharType="begin"/>
            </w:r>
            <w:r w:rsidR="00774B83" w:rsidRPr="00774B83">
              <w:rPr>
                <w:webHidden/>
                <w:sz w:val="18"/>
                <w:szCs w:val="18"/>
              </w:rPr>
              <w:instrText xml:space="preserve"> PAGEREF _Toc58086112 \h </w:instrText>
            </w:r>
            <w:r w:rsidR="00774B83" w:rsidRPr="00774B83">
              <w:rPr>
                <w:webHidden/>
                <w:sz w:val="18"/>
                <w:szCs w:val="18"/>
              </w:rPr>
            </w:r>
            <w:r w:rsidR="00774B83" w:rsidRPr="00774B83">
              <w:rPr>
                <w:webHidden/>
                <w:sz w:val="18"/>
                <w:szCs w:val="18"/>
              </w:rPr>
              <w:fldChar w:fldCharType="separate"/>
            </w:r>
            <w:r w:rsidR="00364254">
              <w:rPr>
                <w:webHidden/>
                <w:sz w:val="18"/>
                <w:szCs w:val="18"/>
              </w:rPr>
              <w:t>3</w:t>
            </w:r>
            <w:r w:rsidR="00774B83" w:rsidRPr="00774B83">
              <w:rPr>
                <w:webHidden/>
                <w:sz w:val="18"/>
                <w:szCs w:val="18"/>
              </w:rPr>
              <w:fldChar w:fldCharType="end"/>
            </w:r>
          </w:hyperlink>
        </w:p>
        <w:p w14:paraId="41931732" w14:textId="51F3AD50" w:rsidR="00774B83" w:rsidRPr="00774B83" w:rsidRDefault="008722B9">
          <w:pPr>
            <w:pStyle w:val="TOC2"/>
            <w:tabs>
              <w:tab w:val="right" w:leader="dot" w:pos="9019"/>
            </w:tabs>
            <w:rPr>
              <w:rFonts w:eastAsiaTheme="minorEastAsia"/>
              <w:noProof/>
              <w:sz w:val="18"/>
              <w:szCs w:val="18"/>
              <w:lang w:eastAsia="ja-JP"/>
            </w:rPr>
          </w:pPr>
          <w:hyperlink w:anchor="_Toc58086113" w:history="1">
            <w:r w:rsidR="00774B83" w:rsidRPr="00774B83">
              <w:rPr>
                <w:rStyle w:val="Hyperlink"/>
                <w:noProof/>
                <w:sz w:val="18"/>
                <w:szCs w:val="18"/>
              </w:rPr>
              <w:t>1. Project Information</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_Toc58086113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3</w:t>
            </w:r>
            <w:r w:rsidR="00774B83" w:rsidRPr="00774B83">
              <w:rPr>
                <w:noProof/>
                <w:webHidden/>
                <w:sz w:val="18"/>
                <w:szCs w:val="18"/>
              </w:rPr>
              <w:fldChar w:fldCharType="end"/>
            </w:r>
          </w:hyperlink>
        </w:p>
        <w:p w14:paraId="42EDB121" w14:textId="6BF4C92E" w:rsidR="00774B83" w:rsidRPr="00774B83" w:rsidRDefault="008722B9">
          <w:pPr>
            <w:pStyle w:val="TOC2"/>
            <w:tabs>
              <w:tab w:val="right" w:leader="dot" w:pos="9019"/>
            </w:tabs>
            <w:rPr>
              <w:rFonts w:eastAsiaTheme="minorEastAsia"/>
              <w:noProof/>
              <w:sz w:val="18"/>
              <w:szCs w:val="18"/>
              <w:lang w:eastAsia="ja-JP"/>
            </w:rPr>
          </w:pPr>
          <w:hyperlink w:anchor="_Toc58086114" w:history="1">
            <w:r w:rsidR="00774B83" w:rsidRPr="00774B83">
              <w:rPr>
                <w:rStyle w:val="Hyperlink"/>
                <w:noProof/>
                <w:sz w:val="18"/>
                <w:szCs w:val="18"/>
              </w:rPr>
              <w:t>2. Problem Statement</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_Toc58086114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3</w:t>
            </w:r>
            <w:r w:rsidR="00774B83" w:rsidRPr="00774B83">
              <w:rPr>
                <w:noProof/>
                <w:webHidden/>
                <w:sz w:val="18"/>
                <w:szCs w:val="18"/>
              </w:rPr>
              <w:fldChar w:fldCharType="end"/>
            </w:r>
          </w:hyperlink>
        </w:p>
        <w:p w14:paraId="33B12245" w14:textId="21030D01" w:rsidR="00774B83" w:rsidRPr="00774B83" w:rsidRDefault="008722B9">
          <w:pPr>
            <w:pStyle w:val="TOC2"/>
            <w:tabs>
              <w:tab w:val="right" w:leader="dot" w:pos="9019"/>
            </w:tabs>
            <w:rPr>
              <w:rFonts w:eastAsiaTheme="minorEastAsia"/>
              <w:noProof/>
              <w:sz w:val="18"/>
              <w:szCs w:val="18"/>
              <w:lang w:eastAsia="ja-JP"/>
            </w:rPr>
          </w:pPr>
          <w:hyperlink w:anchor="_Toc58086115" w:history="1">
            <w:r w:rsidR="00774B83" w:rsidRPr="00774B83">
              <w:rPr>
                <w:rStyle w:val="Hyperlink"/>
                <w:noProof/>
                <w:sz w:val="18"/>
                <w:szCs w:val="18"/>
              </w:rPr>
              <w:t>3. Hardware/Software Requirements</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_Toc58086115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3</w:t>
            </w:r>
            <w:r w:rsidR="00774B83" w:rsidRPr="00774B83">
              <w:rPr>
                <w:noProof/>
                <w:webHidden/>
                <w:sz w:val="18"/>
                <w:szCs w:val="18"/>
              </w:rPr>
              <w:fldChar w:fldCharType="end"/>
            </w:r>
          </w:hyperlink>
        </w:p>
        <w:p w14:paraId="2D7C7E65" w14:textId="782F8950" w:rsidR="00774B83" w:rsidRPr="00774B83" w:rsidRDefault="008722B9">
          <w:pPr>
            <w:pStyle w:val="TOC1"/>
            <w:tabs>
              <w:tab w:val="right" w:leader="dot" w:pos="9019"/>
            </w:tabs>
            <w:rPr>
              <w:rFonts w:eastAsiaTheme="minorEastAsia"/>
              <w:sz w:val="18"/>
              <w:szCs w:val="18"/>
              <w:lang w:eastAsia="ja-JP"/>
            </w:rPr>
          </w:pPr>
          <w:hyperlink w:anchor="_Toc58086116" w:history="1">
            <w:r w:rsidR="00774B83" w:rsidRPr="00774B83">
              <w:rPr>
                <w:rStyle w:val="Hyperlink"/>
                <w:sz w:val="18"/>
                <w:szCs w:val="18"/>
              </w:rPr>
              <w:t>Acknowledgements</w:t>
            </w:r>
            <w:r w:rsidR="00774B83" w:rsidRPr="00774B83">
              <w:rPr>
                <w:webHidden/>
                <w:sz w:val="18"/>
                <w:szCs w:val="18"/>
              </w:rPr>
              <w:tab/>
            </w:r>
            <w:r w:rsidR="00774B83" w:rsidRPr="00774B83">
              <w:rPr>
                <w:webHidden/>
                <w:sz w:val="18"/>
                <w:szCs w:val="18"/>
              </w:rPr>
              <w:fldChar w:fldCharType="begin"/>
            </w:r>
            <w:r w:rsidR="00774B83" w:rsidRPr="00774B83">
              <w:rPr>
                <w:webHidden/>
                <w:sz w:val="18"/>
                <w:szCs w:val="18"/>
              </w:rPr>
              <w:instrText xml:space="preserve"> PAGEREF _Toc58086116 \h </w:instrText>
            </w:r>
            <w:r w:rsidR="00774B83" w:rsidRPr="00774B83">
              <w:rPr>
                <w:webHidden/>
                <w:sz w:val="18"/>
                <w:szCs w:val="18"/>
              </w:rPr>
            </w:r>
            <w:r w:rsidR="00774B83" w:rsidRPr="00774B83">
              <w:rPr>
                <w:webHidden/>
                <w:sz w:val="18"/>
                <w:szCs w:val="18"/>
              </w:rPr>
              <w:fldChar w:fldCharType="separate"/>
            </w:r>
            <w:r w:rsidR="00364254">
              <w:rPr>
                <w:webHidden/>
                <w:sz w:val="18"/>
                <w:szCs w:val="18"/>
              </w:rPr>
              <w:t>4</w:t>
            </w:r>
            <w:r w:rsidR="00774B83" w:rsidRPr="00774B83">
              <w:rPr>
                <w:webHidden/>
                <w:sz w:val="18"/>
                <w:szCs w:val="18"/>
              </w:rPr>
              <w:fldChar w:fldCharType="end"/>
            </w:r>
          </w:hyperlink>
        </w:p>
        <w:p w14:paraId="1C09AD8E" w14:textId="10E66C58" w:rsidR="00774B83" w:rsidRPr="00774B83" w:rsidRDefault="008722B9">
          <w:pPr>
            <w:pStyle w:val="TOC1"/>
            <w:tabs>
              <w:tab w:val="right" w:leader="dot" w:pos="9019"/>
            </w:tabs>
            <w:rPr>
              <w:rFonts w:eastAsiaTheme="minorEastAsia"/>
              <w:sz w:val="18"/>
              <w:szCs w:val="18"/>
              <w:lang w:eastAsia="ja-JP"/>
            </w:rPr>
          </w:pPr>
          <w:hyperlink w:anchor="_Toc58086117" w:history="1">
            <w:r w:rsidR="00774B83" w:rsidRPr="00774B83">
              <w:rPr>
                <w:rStyle w:val="Hyperlink"/>
                <w:sz w:val="18"/>
                <w:szCs w:val="18"/>
              </w:rPr>
              <w:t>Project Analysis</w:t>
            </w:r>
            <w:r w:rsidR="00774B83" w:rsidRPr="00774B83">
              <w:rPr>
                <w:webHidden/>
                <w:sz w:val="18"/>
                <w:szCs w:val="18"/>
              </w:rPr>
              <w:tab/>
            </w:r>
            <w:r w:rsidR="00774B83" w:rsidRPr="00774B83">
              <w:rPr>
                <w:webHidden/>
                <w:sz w:val="18"/>
                <w:szCs w:val="18"/>
              </w:rPr>
              <w:fldChar w:fldCharType="begin"/>
            </w:r>
            <w:r w:rsidR="00774B83" w:rsidRPr="00774B83">
              <w:rPr>
                <w:webHidden/>
                <w:sz w:val="18"/>
                <w:szCs w:val="18"/>
              </w:rPr>
              <w:instrText xml:space="preserve"> PAGEREF _Toc58086117 \h </w:instrText>
            </w:r>
            <w:r w:rsidR="00774B83" w:rsidRPr="00774B83">
              <w:rPr>
                <w:webHidden/>
                <w:sz w:val="18"/>
                <w:szCs w:val="18"/>
              </w:rPr>
            </w:r>
            <w:r w:rsidR="00774B83" w:rsidRPr="00774B83">
              <w:rPr>
                <w:webHidden/>
                <w:sz w:val="18"/>
                <w:szCs w:val="18"/>
              </w:rPr>
              <w:fldChar w:fldCharType="separate"/>
            </w:r>
            <w:r w:rsidR="00364254">
              <w:rPr>
                <w:webHidden/>
                <w:sz w:val="18"/>
                <w:szCs w:val="18"/>
              </w:rPr>
              <w:t>6</w:t>
            </w:r>
            <w:r w:rsidR="00774B83" w:rsidRPr="00774B83">
              <w:rPr>
                <w:webHidden/>
                <w:sz w:val="18"/>
                <w:szCs w:val="18"/>
              </w:rPr>
              <w:fldChar w:fldCharType="end"/>
            </w:r>
          </w:hyperlink>
        </w:p>
        <w:p w14:paraId="3A53D14A" w14:textId="5F11C6BC" w:rsidR="00774B83" w:rsidRPr="00774B83" w:rsidRDefault="008722B9">
          <w:pPr>
            <w:pStyle w:val="TOC2"/>
            <w:tabs>
              <w:tab w:val="right" w:leader="dot" w:pos="9019"/>
            </w:tabs>
            <w:rPr>
              <w:rFonts w:eastAsiaTheme="minorEastAsia"/>
              <w:noProof/>
              <w:sz w:val="18"/>
              <w:szCs w:val="18"/>
              <w:lang w:eastAsia="ja-JP"/>
            </w:rPr>
          </w:pPr>
          <w:hyperlink w:anchor="_Toc58086118" w:history="1">
            <w:r w:rsidR="00774B83" w:rsidRPr="00774B83">
              <w:rPr>
                <w:rStyle w:val="Hyperlink"/>
                <w:noProof/>
                <w:sz w:val="18"/>
                <w:szCs w:val="18"/>
              </w:rPr>
              <w:t>1. Requirement Specification</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_Toc58086118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6</w:t>
            </w:r>
            <w:r w:rsidR="00774B83" w:rsidRPr="00774B83">
              <w:rPr>
                <w:noProof/>
                <w:webHidden/>
                <w:sz w:val="18"/>
                <w:szCs w:val="18"/>
              </w:rPr>
              <w:fldChar w:fldCharType="end"/>
            </w:r>
          </w:hyperlink>
        </w:p>
        <w:p w14:paraId="3C90E045" w14:textId="13C04309" w:rsidR="00774B83" w:rsidRPr="00774B83" w:rsidRDefault="008722B9">
          <w:pPr>
            <w:pStyle w:val="TOC2"/>
            <w:tabs>
              <w:tab w:val="right" w:leader="dot" w:pos="9019"/>
            </w:tabs>
            <w:rPr>
              <w:rFonts w:eastAsiaTheme="minorEastAsia"/>
              <w:noProof/>
              <w:sz w:val="18"/>
              <w:szCs w:val="18"/>
              <w:lang w:eastAsia="ja-JP"/>
            </w:rPr>
          </w:pPr>
          <w:hyperlink w:anchor="_Toc58086119" w:history="1">
            <w:r w:rsidR="00774B83" w:rsidRPr="00774B83">
              <w:rPr>
                <w:rStyle w:val="Hyperlink"/>
                <w:noProof/>
                <w:sz w:val="18"/>
                <w:szCs w:val="18"/>
              </w:rPr>
              <w:t>2. Backlogs</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_Toc58086119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8</w:t>
            </w:r>
            <w:r w:rsidR="00774B83" w:rsidRPr="00774B83">
              <w:rPr>
                <w:noProof/>
                <w:webHidden/>
                <w:sz w:val="18"/>
                <w:szCs w:val="18"/>
              </w:rPr>
              <w:fldChar w:fldCharType="end"/>
            </w:r>
          </w:hyperlink>
        </w:p>
        <w:p w14:paraId="1CF88F7C" w14:textId="5592EA26" w:rsidR="00774B83" w:rsidRPr="00774B83" w:rsidRDefault="008722B9">
          <w:pPr>
            <w:pStyle w:val="TOC1"/>
            <w:tabs>
              <w:tab w:val="right" w:leader="dot" w:pos="9019"/>
            </w:tabs>
            <w:rPr>
              <w:rFonts w:eastAsiaTheme="minorEastAsia"/>
              <w:sz w:val="18"/>
              <w:szCs w:val="18"/>
              <w:lang w:eastAsia="ja-JP"/>
            </w:rPr>
          </w:pPr>
          <w:hyperlink w:anchor="_Toc58086120" w:history="1">
            <w:r w:rsidR="00774B83" w:rsidRPr="00774B83">
              <w:rPr>
                <w:rStyle w:val="Hyperlink"/>
                <w:sz w:val="18"/>
                <w:szCs w:val="18"/>
              </w:rPr>
              <w:t>Project Design</w:t>
            </w:r>
            <w:r w:rsidR="00774B83" w:rsidRPr="00774B83">
              <w:rPr>
                <w:webHidden/>
                <w:sz w:val="18"/>
                <w:szCs w:val="18"/>
              </w:rPr>
              <w:tab/>
            </w:r>
            <w:r w:rsidR="00774B83" w:rsidRPr="00774B83">
              <w:rPr>
                <w:webHidden/>
                <w:sz w:val="18"/>
                <w:szCs w:val="18"/>
              </w:rPr>
              <w:fldChar w:fldCharType="begin"/>
            </w:r>
            <w:r w:rsidR="00774B83" w:rsidRPr="00774B83">
              <w:rPr>
                <w:webHidden/>
                <w:sz w:val="18"/>
                <w:szCs w:val="18"/>
              </w:rPr>
              <w:instrText xml:space="preserve"> PAGEREF _Toc58086120 \h </w:instrText>
            </w:r>
            <w:r w:rsidR="00774B83" w:rsidRPr="00774B83">
              <w:rPr>
                <w:webHidden/>
                <w:sz w:val="18"/>
                <w:szCs w:val="18"/>
              </w:rPr>
            </w:r>
            <w:r w:rsidR="00774B83" w:rsidRPr="00774B83">
              <w:rPr>
                <w:webHidden/>
                <w:sz w:val="18"/>
                <w:szCs w:val="18"/>
              </w:rPr>
              <w:fldChar w:fldCharType="separate"/>
            </w:r>
            <w:r w:rsidR="00364254">
              <w:rPr>
                <w:webHidden/>
                <w:sz w:val="18"/>
                <w:szCs w:val="18"/>
              </w:rPr>
              <w:t>9</w:t>
            </w:r>
            <w:r w:rsidR="00774B83" w:rsidRPr="00774B83">
              <w:rPr>
                <w:webHidden/>
                <w:sz w:val="18"/>
                <w:szCs w:val="18"/>
              </w:rPr>
              <w:fldChar w:fldCharType="end"/>
            </w:r>
          </w:hyperlink>
        </w:p>
        <w:p w14:paraId="06A5486A" w14:textId="603DD7D8" w:rsidR="00774B83" w:rsidRPr="00774B83" w:rsidRDefault="008722B9">
          <w:pPr>
            <w:pStyle w:val="TOC2"/>
            <w:tabs>
              <w:tab w:val="right" w:leader="dot" w:pos="9019"/>
            </w:tabs>
            <w:rPr>
              <w:rFonts w:eastAsiaTheme="minorEastAsia"/>
              <w:noProof/>
              <w:sz w:val="18"/>
              <w:szCs w:val="18"/>
              <w:lang w:eastAsia="ja-JP"/>
            </w:rPr>
          </w:pPr>
          <w:hyperlink w:anchor="_Toc58086121" w:history="1">
            <w:r w:rsidR="00774B83" w:rsidRPr="00774B83">
              <w:rPr>
                <w:rStyle w:val="Hyperlink"/>
                <w:noProof/>
                <w:sz w:val="18"/>
                <w:szCs w:val="18"/>
              </w:rPr>
              <w:t>1. Business Function Diagram</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_Toc58086121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9</w:t>
            </w:r>
            <w:r w:rsidR="00774B83" w:rsidRPr="00774B83">
              <w:rPr>
                <w:noProof/>
                <w:webHidden/>
                <w:sz w:val="18"/>
                <w:szCs w:val="18"/>
              </w:rPr>
              <w:fldChar w:fldCharType="end"/>
            </w:r>
          </w:hyperlink>
        </w:p>
        <w:p w14:paraId="0DD7BF1C" w14:textId="10D2F9C7" w:rsidR="00774B83" w:rsidRPr="00774B83" w:rsidRDefault="008722B9">
          <w:pPr>
            <w:pStyle w:val="TOC2"/>
            <w:tabs>
              <w:tab w:val="right" w:leader="dot" w:pos="9019"/>
            </w:tabs>
            <w:rPr>
              <w:rFonts w:eastAsiaTheme="minorEastAsia"/>
              <w:noProof/>
              <w:sz w:val="18"/>
              <w:szCs w:val="18"/>
              <w:lang w:eastAsia="ja-JP"/>
            </w:rPr>
          </w:pPr>
          <w:hyperlink w:anchor="_Toc58086122" w:history="1">
            <w:r w:rsidR="00774B83" w:rsidRPr="00774B83">
              <w:rPr>
                <w:rStyle w:val="Hyperlink"/>
                <w:noProof/>
                <w:sz w:val="18"/>
                <w:szCs w:val="18"/>
              </w:rPr>
              <w:t>2. Dataflow Diagram</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_Toc58086122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10</w:t>
            </w:r>
            <w:r w:rsidR="00774B83" w:rsidRPr="00774B83">
              <w:rPr>
                <w:noProof/>
                <w:webHidden/>
                <w:sz w:val="18"/>
                <w:szCs w:val="18"/>
              </w:rPr>
              <w:fldChar w:fldCharType="end"/>
            </w:r>
          </w:hyperlink>
        </w:p>
        <w:p w14:paraId="28CB5C48" w14:textId="24CD01E4" w:rsidR="00774B83" w:rsidRPr="00774B83" w:rsidRDefault="008722B9">
          <w:pPr>
            <w:pStyle w:val="TOC3"/>
            <w:tabs>
              <w:tab w:val="right" w:leader="dot" w:pos="9019"/>
            </w:tabs>
            <w:rPr>
              <w:rFonts w:eastAsiaTheme="minorEastAsia"/>
              <w:noProof/>
              <w:sz w:val="18"/>
              <w:szCs w:val="18"/>
              <w:lang w:eastAsia="ja-JP"/>
            </w:rPr>
          </w:pPr>
          <w:hyperlink w:anchor="_Toc58086123" w:history="1">
            <w:r w:rsidR="00774B83" w:rsidRPr="00774B83">
              <w:rPr>
                <w:rStyle w:val="Hyperlink"/>
                <w:noProof/>
                <w:sz w:val="18"/>
                <w:szCs w:val="18"/>
              </w:rPr>
              <w:t>2.1. Context DFD</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_Toc58086123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10</w:t>
            </w:r>
            <w:r w:rsidR="00774B83" w:rsidRPr="00774B83">
              <w:rPr>
                <w:noProof/>
                <w:webHidden/>
                <w:sz w:val="18"/>
                <w:szCs w:val="18"/>
              </w:rPr>
              <w:fldChar w:fldCharType="end"/>
            </w:r>
          </w:hyperlink>
        </w:p>
        <w:p w14:paraId="1C9FF818" w14:textId="4167A2BA" w:rsidR="00774B83" w:rsidRPr="00774B83" w:rsidRDefault="008722B9">
          <w:pPr>
            <w:pStyle w:val="TOC3"/>
            <w:tabs>
              <w:tab w:val="right" w:leader="dot" w:pos="9019"/>
            </w:tabs>
            <w:rPr>
              <w:rFonts w:eastAsiaTheme="minorEastAsia"/>
              <w:noProof/>
              <w:sz w:val="18"/>
              <w:szCs w:val="18"/>
              <w:lang w:eastAsia="ja-JP"/>
            </w:rPr>
          </w:pPr>
          <w:hyperlink w:anchor="_Toc58086124" w:history="1">
            <w:r w:rsidR="00774B83" w:rsidRPr="00774B83">
              <w:rPr>
                <w:rStyle w:val="Hyperlink"/>
                <w:noProof/>
                <w:sz w:val="18"/>
                <w:szCs w:val="18"/>
              </w:rPr>
              <w:t>2.2. DFD Rank 0</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_Toc58086124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10</w:t>
            </w:r>
            <w:r w:rsidR="00774B83" w:rsidRPr="00774B83">
              <w:rPr>
                <w:noProof/>
                <w:webHidden/>
                <w:sz w:val="18"/>
                <w:szCs w:val="18"/>
              </w:rPr>
              <w:fldChar w:fldCharType="end"/>
            </w:r>
          </w:hyperlink>
        </w:p>
        <w:p w14:paraId="3FFD8490" w14:textId="484EAA1F" w:rsidR="00774B83" w:rsidRPr="00774B83" w:rsidRDefault="008722B9">
          <w:pPr>
            <w:pStyle w:val="TOC2"/>
            <w:tabs>
              <w:tab w:val="right" w:leader="dot" w:pos="9019"/>
            </w:tabs>
            <w:rPr>
              <w:rFonts w:eastAsiaTheme="minorEastAsia"/>
              <w:noProof/>
              <w:sz w:val="18"/>
              <w:szCs w:val="18"/>
              <w:lang w:eastAsia="ja-JP"/>
            </w:rPr>
          </w:pPr>
          <w:hyperlink w:anchor="_Toc58086125" w:history="1">
            <w:r w:rsidR="00774B83" w:rsidRPr="00774B83">
              <w:rPr>
                <w:rStyle w:val="Hyperlink"/>
                <w:noProof/>
                <w:sz w:val="18"/>
                <w:szCs w:val="18"/>
              </w:rPr>
              <w:t>3. Entity Relationship Diagram</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_Toc58086125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11</w:t>
            </w:r>
            <w:r w:rsidR="00774B83" w:rsidRPr="00774B83">
              <w:rPr>
                <w:noProof/>
                <w:webHidden/>
                <w:sz w:val="18"/>
                <w:szCs w:val="18"/>
              </w:rPr>
              <w:fldChar w:fldCharType="end"/>
            </w:r>
          </w:hyperlink>
        </w:p>
        <w:p w14:paraId="7BD36BF7" w14:textId="34A0954E" w:rsidR="00774B83" w:rsidRPr="00774B83" w:rsidRDefault="008722B9">
          <w:pPr>
            <w:pStyle w:val="TOC3"/>
            <w:tabs>
              <w:tab w:val="right" w:leader="dot" w:pos="9019"/>
            </w:tabs>
            <w:rPr>
              <w:rFonts w:eastAsiaTheme="minorEastAsia"/>
              <w:noProof/>
              <w:sz w:val="18"/>
              <w:szCs w:val="18"/>
              <w:lang w:eastAsia="ja-JP"/>
            </w:rPr>
          </w:pPr>
          <w:hyperlink w:anchor="_Toc58086126" w:history="1">
            <w:r w:rsidR="00774B83" w:rsidRPr="00774B83">
              <w:rPr>
                <w:rStyle w:val="Hyperlink"/>
                <w:noProof/>
                <w:sz w:val="18"/>
                <w:szCs w:val="18"/>
              </w:rPr>
              <w:t>3.1. Entities Declaration</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_Toc58086126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11</w:t>
            </w:r>
            <w:r w:rsidR="00774B83" w:rsidRPr="00774B83">
              <w:rPr>
                <w:noProof/>
                <w:webHidden/>
                <w:sz w:val="18"/>
                <w:szCs w:val="18"/>
              </w:rPr>
              <w:fldChar w:fldCharType="end"/>
            </w:r>
          </w:hyperlink>
        </w:p>
        <w:p w14:paraId="78E1D2E5" w14:textId="1AF8AC3C" w:rsidR="00774B83" w:rsidRPr="00774B83" w:rsidRDefault="008722B9">
          <w:pPr>
            <w:pStyle w:val="TOC3"/>
            <w:tabs>
              <w:tab w:val="right" w:leader="dot" w:pos="9019"/>
            </w:tabs>
            <w:rPr>
              <w:rFonts w:eastAsiaTheme="minorEastAsia"/>
              <w:noProof/>
              <w:sz w:val="18"/>
              <w:szCs w:val="18"/>
              <w:lang w:eastAsia="ja-JP"/>
            </w:rPr>
          </w:pPr>
          <w:hyperlink w:anchor="_Toc58086127" w:history="1">
            <w:r w:rsidR="00774B83" w:rsidRPr="00774B83">
              <w:rPr>
                <w:rStyle w:val="Hyperlink"/>
                <w:noProof/>
                <w:sz w:val="18"/>
                <w:szCs w:val="18"/>
              </w:rPr>
              <w:t>3.2. Notes:</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_Toc58086127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11</w:t>
            </w:r>
            <w:r w:rsidR="00774B83" w:rsidRPr="00774B83">
              <w:rPr>
                <w:noProof/>
                <w:webHidden/>
                <w:sz w:val="18"/>
                <w:szCs w:val="18"/>
              </w:rPr>
              <w:fldChar w:fldCharType="end"/>
            </w:r>
          </w:hyperlink>
        </w:p>
        <w:p w14:paraId="0A649840" w14:textId="39F0B9F5" w:rsidR="00774B83" w:rsidRPr="00774B83" w:rsidRDefault="008722B9">
          <w:pPr>
            <w:pStyle w:val="TOC2"/>
            <w:tabs>
              <w:tab w:val="right" w:leader="dot" w:pos="9019"/>
            </w:tabs>
            <w:rPr>
              <w:rFonts w:eastAsiaTheme="minorEastAsia"/>
              <w:noProof/>
              <w:sz w:val="18"/>
              <w:szCs w:val="18"/>
              <w:lang w:eastAsia="ja-JP"/>
            </w:rPr>
          </w:pPr>
          <w:hyperlink w:anchor="_Toc58086128" w:history="1">
            <w:r w:rsidR="00774B83" w:rsidRPr="00774B83">
              <w:rPr>
                <w:rStyle w:val="Hyperlink"/>
                <w:noProof/>
                <w:sz w:val="18"/>
                <w:szCs w:val="18"/>
              </w:rPr>
              <w:t>4. RM Diagram</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_Toc58086128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12</w:t>
            </w:r>
            <w:r w:rsidR="00774B83" w:rsidRPr="00774B83">
              <w:rPr>
                <w:noProof/>
                <w:webHidden/>
                <w:sz w:val="18"/>
                <w:szCs w:val="18"/>
              </w:rPr>
              <w:fldChar w:fldCharType="end"/>
            </w:r>
          </w:hyperlink>
        </w:p>
        <w:p w14:paraId="503188DF" w14:textId="63AAA5F6" w:rsidR="00774B83" w:rsidRPr="00774B83" w:rsidRDefault="008722B9">
          <w:pPr>
            <w:pStyle w:val="TOC2"/>
            <w:tabs>
              <w:tab w:val="right" w:leader="dot" w:pos="9019"/>
            </w:tabs>
            <w:rPr>
              <w:rFonts w:eastAsiaTheme="minorEastAsia"/>
              <w:noProof/>
              <w:sz w:val="18"/>
              <w:szCs w:val="18"/>
              <w:lang w:eastAsia="ja-JP"/>
            </w:rPr>
          </w:pPr>
          <w:hyperlink w:anchor="_Toc58086129" w:history="1">
            <w:r w:rsidR="00774B83" w:rsidRPr="00774B83">
              <w:rPr>
                <w:rStyle w:val="Hyperlink"/>
                <w:noProof/>
                <w:sz w:val="18"/>
                <w:szCs w:val="18"/>
              </w:rPr>
              <w:t>5. Sitemap</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_Toc58086129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12</w:t>
            </w:r>
            <w:r w:rsidR="00774B83" w:rsidRPr="00774B83">
              <w:rPr>
                <w:noProof/>
                <w:webHidden/>
                <w:sz w:val="18"/>
                <w:szCs w:val="18"/>
              </w:rPr>
              <w:fldChar w:fldCharType="end"/>
            </w:r>
          </w:hyperlink>
        </w:p>
        <w:p w14:paraId="175CA0A4" w14:textId="70E6A6F4" w:rsidR="00774B83" w:rsidRPr="00774B83" w:rsidRDefault="008722B9">
          <w:pPr>
            <w:pStyle w:val="TOC2"/>
            <w:tabs>
              <w:tab w:val="right" w:leader="dot" w:pos="9019"/>
            </w:tabs>
            <w:rPr>
              <w:rFonts w:eastAsiaTheme="minorEastAsia"/>
              <w:noProof/>
              <w:sz w:val="18"/>
              <w:szCs w:val="18"/>
              <w:lang w:eastAsia="ja-JP"/>
            </w:rPr>
          </w:pPr>
          <w:hyperlink w:anchor="_Toc58086130" w:history="1">
            <w:r w:rsidR="00774B83" w:rsidRPr="00774B83">
              <w:rPr>
                <w:rStyle w:val="Hyperlink"/>
                <w:noProof/>
                <w:sz w:val="18"/>
                <w:szCs w:val="18"/>
              </w:rPr>
              <w:t>6. UI/UX Design</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_Toc58086130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13</w:t>
            </w:r>
            <w:r w:rsidR="00774B83" w:rsidRPr="00774B83">
              <w:rPr>
                <w:noProof/>
                <w:webHidden/>
                <w:sz w:val="18"/>
                <w:szCs w:val="18"/>
              </w:rPr>
              <w:fldChar w:fldCharType="end"/>
            </w:r>
          </w:hyperlink>
        </w:p>
        <w:p w14:paraId="578B6DF2" w14:textId="2614248D" w:rsidR="00774B83" w:rsidRPr="00774B83" w:rsidRDefault="008722B9">
          <w:pPr>
            <w:pStyle w:val="TOC1"/>
            <w:tabs>
              <w:tab w:val="right" w:leader="dot" w:pos="9019"/>
            </w:tabs>
            <w:rPr>
              <w:rFonts w:eastAsiaTheme="minorEastAsia"/>
              <w:sz w:val="18"/>
              <w:szCs w:val="18"/>
              <w:lang w:eastAsia="ja-JP"/>
            </w:rPr>
          </w:pPr>
          <w:hyperlink w:anchor="_Toc58086131" w:history="1">
            <w:r w:rsidR="00774B83" w:rsidRPr="00774B83">
              <w:rPr>
                <w:rStyle w:val="Hyperlink"/>
                <w:sz w:val="18"/>
                <w:szCs w:val="18"/>
              </w:rPr>
              <w:t>Screenshots</w:t>
            </w:r>
            <w:r w:rsidR="00774B83" w:rsidRPr="00774B83">
              <w:rPr>
                <w:webHidden/>
                <w:sz w:val="18"/>
                <w:szCs w:val="18"/>
              </w:rPr>
              <w:tab/>
            </w:r>
            <w:r w:rsidR="00774B83" w:rsidRPr="00774B83">
              <w:rPr>
                <w:webHidden/>
                <w:sz w:val="18"/>
                <w:szCs w:val="18"/>
              </w:rPr>
              <w:fldChar w:fldCharType="begin"/>
            </w:r>
            <w:r w:rsidR="00774B83" w:rsidRPr="00774B83">
              <w:rPr>
                <w:webHidden/>
                <w:sz w:val="18"/>
                <w:szCs w:val="18"/>
              </w:rPr>
              <w:instrText xml:space="preserve"> PAGEREF _Toc58086131 \h </w:instrText>
            </w:r>
            <w:r w:rsidR="00774B83" w:rsidRPr="00774B83">
              <w:rPr>
                <w:webHidden/>
                <w:sz w:val="18"/>
                <w:szCs w:val="18"/>
              </w:rPr>
            </w:r>
            <w:r w:rsidR="00774B83" w:rsidRPr="00774B83">
              <w:rPr>
                <w:webHidden/>
                <w:sz w:val="18"/>
                <w:szCs w:val="18"/>
              </w:rPr>
              <w:fldChar w:fldCharType="separate"/>
            </w:r>
            <w:r w:rsidR="00364254">
              <w:rPr>
                <w:webHidden/>
                <w:sz w:val="18"/>
                <w:szCs w:val="18"/>
              </w:rPr>
              <w:t>14</w:t>
            </w:r>
            <w:r w:rsidR="00774B83" w:rsidRPr="00774B83">
              <w:rPr>
                <w:webHidden/>
                <w:sz w:val="18"/>
                <w:szCs w:val="18"/>
              </w:rPr>
              <w:fldChar w:fldCharType="end"/>
            </w:r>
          </w:hyperlink>
        </w:p>
        <w:p w14:paraId="1B05C9DD" w14:textId="76654CA1" w:rsidR="00774B83" w:rsidRPr="00774B83" w:rsidRDefault="008722B9">
          <w:pPr>
            <w:pStyle w:val="TOC1"/>
            <w:tabs>
              <w:tab w:val="right" w:leader="dot" w:pos="9019"/>
            </w:tabs>
            <w:rPr>
              <w:rFonts w:eastAsiaTheme="minorEastAsia"/>
              <w:sz w:val="18"/>
              <w:szCs w:val="18"/>
              <w:lang w:eastAsia="ja-JP"/>
            </w:rPr>
          </w:pPr>
          <w:hyperlink w:anchor="_Toc58086132" w:history="1">
            <w:r w:rsidR="00774B83" w:rsidRPr="00774B83">
              <w:rPr>
                <w:rStyle w:val="Hyperlink"/>
                <w:sz w:val="18"/>
                <w:szCs w:val="18"/>
              </w:rPr>
              <w:t>Source Code</w:t>
            </w:r>
            <w:r w:rsidR="00774B83" w:rsidRPr="00774B83">
              <w:rPr>
                <w:webHidden/>
                <w:sz w:val="18"/>
                <w:szCs w:val="18"/>
              </w:rPr>
              <w:tab/>
            </w:r>
            <w:r w:rsidR="00774B83" w:rsidRPr="00774B83">
              <w:rPr>
                <w:webHidden/>
                <w:sz w:val="18"/>
                <w:szCs w:val="18"/>
              </w:rPr>
              <w:fldChar w:fldCharType="begin"/>
            </w:r>
            <w:r w:rsidR="00774B83" w:rsidRPr="00774B83">
              <w:rPr>
                <w:webHidden/>
                <w:sz w:val="18"/>
                <w:szCs w:val="18"/>
              </w:rPr>
              <w:instrText xml:space="preserve"> PAGEREF _Toc58086132 \h </w:instrText>
            </w:r>
            <w:r w:rsidR="00774B83" w:rsidRPr="00774B83">
              <w:rPr>
                <w:webHidden/>
                <w:sz w:val="18"/>
                <w:szCs w:val="18"/>
              </w:rPr>
            </w:r>
            <w:r w:rsidR="00774B83" w:rsidRPr="00774B83">
              <w:rPr>
                <w:webHidden/>
                <w:sz w:val="18"/>
                <w:szCs w:val="18"/>
              </w:rPr>
              <w:fldChar w:fldCharType="separate"/>
            </w:r>
            <w:r w:rsidR="00364254">
              <w:rPr>
                <w:webHidden/>
                <w:sz w:val="18"/>
                <w:szCs w:val="18"/>
              </w:rPr>
              <w:t>19</w:t>
            </w:r>
            <w:r w:rsidR="00774B83" w:rsidRPr="00774B83">
              <w:rPr>
                <w:webHidden/>
                <w:sz w:val="18"/>
                <w:szCs w:val="18"/>
              </w:rPr>
              <w:fldChar w:fldCharType="end"/>
            </w:r>
          </w:hyperlink>
        </w:p>
        <w:p w14:paraId="481DDACF" w14:textId="56C29F7F" w:rsidR="00774B83" w:rsidRPr="00774B83" w:rsidRDefault="008722B9">
          <w:pPr>
            <w:pStyle w:val="TOC1"/>
            <w:tabs>
              <w:tab w:val="right" w:leader="dot" w:pos="9019"/>
            </w:tabs>
            <w:rPr>
              <w:rFonts w:eastAsiaTheme="minorEastAsia"/>
              <w:sz w:val="18"/>
              <w:szCs w:val="18"/>
              <w:lang w:eastAsia="ja-JP"/>
            </w:rPr>
          </w:pPr>
          <w:hyperlink w:anchor="_Toc58086133" w:history="1">
            <w:r w:rsidR="00774B83" w:rsidRPr="00774B83">
              <w:rPr>
                <w:rStyle w:val="Hyperlink"/>
                <w:sz w:val="18"/>
                <w:szCs w:val="18"/>
              </w:rPr>
              <w:t>Developer’s Guide</w:t>
            </w:r>
            <w:r w:rsidR="00774B83" w:rsidRPr="00774B83">
              <w:rPr>
                <w:webHidden/>
                <w:sz w:val="18"/>
                <w:szCs w:val="18"/>
              </w:rPr>
              <w:tab/>
            </w:r>
            <w:r w:rsidR="00774B83" w:rsidRPr="00774B83">
              <w:rPr>
                <w:webHidden/>
                <w:sz w:val="18"/>
                <w:szCs w:val="18"/>
              </w:rPr>
              <w:fldChar w:fldCharType="begin"/>
            </w:r>
            <w:r w:rsidR="00774B83" w:rsidRPr="00774B83">
              <w:rPr>
                <w:webHidden/>
                <w:sz w:val="18"/>
                <w:szCs w:val="18"/>
              </w:rPr>
              <w:instrText xml:space="preserve"> PAGEREF _Toc58086133 \h </w:instrText>
            </w:r>
            <w:r w:rsidR="00774B83" w:rsidRPr="00774B83">
              <w:rPr>
                <w:webHidden/>
                <w:sz w:val="18"/>
                <w:szCs w:val="18"/>
              </w:rPr>
            </w:r>
            <w:r w:rsidR="00774B83" w:rsidRPr="00774B83">
              <w:rPr>
                <w:webHidden/>
                <w:sz w:val="18"/>
                <w:szCs w:val="18"/>
              </w:rPr>
              <w:fldChar w:fldCharType="separate"/>
            </w:r>
            <w:r w:rsidR="00364254">
              <w:rPr>
                <w:webHidden/>
                <w:sz w:val="18"/>
                <w:szCs w:val="18"/>
              </w:rPr>
              <w:t>20</w:t>
            </w:r>
            <w:r w:rsidR="00774B83" w:rsidRPr="00774B83">
              <w:rPr>
                <w:webHidden/>
                <w:sz w:val="18"/>
                <w:szCs w:val="18"/>
              </w:rPr>
              <w:fldChar w:fldCharType="end"/>
            </w:r>
          </w:hyperlink>
        </w:p>
        <w:p w14:paraId="3C600187" w14:textId="32B4A4C5" w:rsidR="00774B83" w:rsidRPr="00774B83" w:rsidRDefault="008722B9">
          <w:pPr>
            <w:pStyle w:val="TOC2"/>
            <w:tabs>
              <w:tab w:val="right" w:leader="dot" w:pos="9019"/>
            </w:tabs>
            <w:rPr>
              <w:rFonts w:eastAsiaTheme="minorEastAsia"/>
              <w:noProof/>
              <w:sz w:val="18"/>
              <w:szCs w:val="18"/>
              <w:lang w:eastAsia="ja-JP"/>
            </w:rPr>
          </w:pPr>
          <w:hyperlink w:anchor="_Toc58086134" w:history="1">
            <w:r w:rsidR="00774B83" w:rsidRPr="00774B83">
              <w:rPr>
                <w:rStyle w:val="Hyperlink"/>
                <w:noProof/>
                <w:sz w:val="18"/>
                <w:szCs w:val="18"/>
              </w:rPr>
              <w:t>1. Environment Requirements</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_Toc58086134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20</w:t>
            </w:r>
            <w:r w:rsidR="00774B83" w:rsidRPr="00774B83">
              <w:rPr>
                <w:noProof/>
                <w:webHidden/>
                <w:sz w:val="18"/>
                <w:szCs w:val="18"/>
              </w:rPr>
              <w:fldChar w:fldCharType="end"/>
            </w:r>
          </w:hyperlink>
        </w:p>
        <w:p w14:paraId="4A277913" w14:textId="49FDF071" w:rsidR="00774B83" w:rsidRPr="00774B83" w:rsidRDefault="008722B9">
          <w:pPr>
            <w:pStyle w:val="TOC2"/>
            <w:tabs>
              <w:tab w:val="right" w:leader="dot" w:pos="9019"/>
            </w:tabs>
            <w:rPr>
              <w:rFonts w:eastAsiaTheme="minorEastAsia"/>
              <w:noProof/>
              <w:sz w:val="18"/>
              <w:szCs w:val="18"/>
              <w:lang w:eastAsia="ja-JP"/>
            </w:rPr>
          </w:pPr>
          <w:hyperlink w:anchor="_Toc58086135" w:history="1">
            <w:r w:rsidR="00774B83" w:rsidRPr="00774B83">
              <w:rPr>
                <w:rStyle w:val="Hyperlink"/>
                <w:noProof/>
                <w:sz w:val="18"/>
                <w:szCs w:val="18"/>
              </w:rPr>
              <w:t>2. API Up &amp; Running</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_Toc58086135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20</w:t>
            </w:r>
            <w:r w:rsidR="00774B83" w:rsidRPr="00774B83">
              <w:rPr>
                <w:noProof/>
                <w:webHidden/>
                <w:sz w:val="18"/>
                <w:szCs w:val="18"/>
              </w:rPr>
              <w:fldChar w:fldCharType="end"/>
            </w:r>
          </w:hyperlink>
        </w:p>
        <w:p w14:paraId="675CB05B" w14:textId="2EFE0173" w:rsidR="00774B83" w:rsidRPr="00774B83" w:rsidRDefault="008722B9">
          <w:pPr>
            <w:pStyle w:val="TOC2"/>
            <w:tabs>
              <w:tab w:val="right" w:leader="dot" w:pos="9019"/>
            </w:tabs>
            <w:rPr>
              <w:rFonts w:eastAsiaTheme="minorEastAsia"/>
              <w:noProof/>
              <w:sz w:val="18"/>
              <w:szCs w:val="18"/>
              <w:lang w:eastAsia="ja-JP"/>
            </w:rPr>
          </w:pPr>
          <w:hyperlink w:anchor="_Toc58086136" w:history="1">
            <w:r w:rsidR="00774B83" w:rsidRPr="00774B83">
              <w:rPr>
                <w:rStyle w:val="Hyperlink"/>
                <w:noProof/>
                <w:sz w:val="18"/>
                <w:szCs w:val="18"/>
              </w:rPr>
              <w:t>3. Client Up &amp; Running</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_Toc58086136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20</w:t>
            </w:r>
            <w:r w:rsidR="00774B83" w:rsidRPr="00774B83">
              <w:rPr>
                <w:noProof/>
                <w:webHidden/>
                <w:sz w:val="18"/>
                <w:szCs w:val="18"/>
              </w:rPr>
              <w:fldChar w:fldCharType="end"/>
            </w:r>
          </w:hyperlink>
        </w:p>
        <w:p w14:paraId="69E686D2" w14:textId="7524DFFA" w:rsidR="00774B83" w:rsidRPr="00774B83" w:rsidRDefault="008722B9">
          <w:pPr>
            <w:pStyle w:val="TOC3"/>
            <w:tabs>
              <w:tab w:val="right" w:leader="dot" w:pos="9019"/>
            </w:tabs>
            <w:rPr>
              <w:rFonts w:eastAsiaTheme="minorEastAsia"/>
              <w:noProof/>
              <w:sz w:val="18"/>
              <w:szCs w:val="18"/>
              <w:lang w:eastAsia="ja-JP"/>
            </w:rPr>
          </w:pPr>
          <w:hyperlink w:anchor="_Toc58086137" w:history="1">
            <w:r w:rsidR="00774B83" w:rsidRPr="00774B83">
              <w:rPr>
                <w:rStyle w:val="Hyperlink"/>
                <w:noProof/>
                <w:sz w:val="18"/>
                <w:szCs w:val="18"/>
              </w:rPr>
              <w:t>3.1. Admin Interface</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_Toc58086137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20</w:t>
            </w:r>
            <w:r w:rsidR="00774B83" w:rsidRPr="00774B83">
              <w:rPr>
                <w:noProof/>
                <w:webHidden/>
                <w:sz w:val="18"/>
                <w:szCs w:val="18"/>
              </w:rPr>
              <w:fldChar w:fldCharType="end"/>
            </w:r>
          </w:hyperlink>
        </w:p>
        <w:p w14:paraId="4BCF187B" w14:textId="6DEBA32A" w:rsidR="00774B83" w:rsidRPr="00774B83" w:rsidRDefault="008722B9">
          <w:pPr>
            <w:pStyle w:val="TOC3"/>
            <w:tabs>
              <w:tab w:val="right" w:leader="dot" w:pos="9019"/>
            </w:tabs>
            <w:rPr>
              <w:rFonts w:eastAsiaTheme="minorEastAsia"/>
              <w:noProof/>
              <w:sz w:val="18"/>
              <w:szCs w:val="18"/>
              <w:lang w:eastAsia="ja-JP"/>
            </w:rPr>
          </w:pPr>
          <w:hyperlink w:anchor="_Toc58086138" w:history="1">
            <w:r w:rsidR="00774B83" w:rsidRPr="00774B83">
              <w:rPr>
                <w:rStyle w:val="Hyperlink"/>
                <w:noProof/>
                <w:sz w:val="18"/>
                <w:szCs w:val="18"/>
              </w:rPr>
              <w:t>3.2. Visitor Interface</w:t>
            </w:r>
            <w:r w:rsidR="00774B83" w:rsidRPr="00774B83">
              <w:rPr>
                <w:noProof/>
                <w:webHidden/>
                <w:sz w:val="18"/>
                <w:szCs w:val="18"/>
              </w:rPr>
              <w:tab/>
            </w:r>
            <w:r w:rsidR="00774B83" w:rsidRPr="00774B83">
              <w:rPr>
                <w:noProof/>
                <w:webHidden/>
                <w:sz w:val="18"/>
                <w:szCs w:val="18"/>
              </w:rPr>
              <w:fldChar w:fldCharType="begin"/>
            </w:r>
            <w:r w:rsidR="00774B83" w:rsidRPr="00774B83">
              <w:rPr>
                <w:noProof/>
                <w:webHidden/>
                <w:sz w:val="18"/>
                <w:szCs w:val="18"/>
              </w:rPr>
              <w:instrText xml:space="preserve"> PAGEREF _Toc58086138 \h </w:instrText>
            </w:r>
            <w:r w:rsidR="00774B83" w:rsidRPr="00774B83">
              <w:rPr>
                <w:noProof/>
                <w:webHidden/>
                <w:sz w:val="18"/>
                <w:szCs w:val="18"/>
              </w:rPr>
            </w:r>
            <w:r w:rsidR="00774B83" w:rsidRPr="00774B83">
              <w:rPr>
                <w:noProof/>
                <w:webHidden/>
                <w:sz w:val="18"/>
                <w:szCs w:val="18"/>
              </w:rPr>
              <w:fldChar w:fldCharType="separate"/>
            </w:r>
            <w:r w:rsidR="00364254">
              <w:rPr>
                <w:noProof/>
                <w:webHidden/>
                <w:sz w:val="18"/>
                <w:szCs w:val="18"/>
              </w:rPr>
              <w:t>20</w:t>
            </w:r>
            <w:r w:rsidR="00774B83" w:rsidRPr="00774B83">
              <w:rPr>
                <w:noProof/>
                <w:webHidden/>
                <w:sz w:val="18"/>
                <w:szCs w:val="18"/>
              </w:rPr>
              <w:fldChar w:fldCharType="end"/>
            </w:r>
          </w:hyperlink>
        </w:p>
        <w:p w14:paraId="62EAF9A1" w14:textId="0E1F543B" w:rsidR="00774B83" w:rsidRPr="00774B83" w:rsidRDefault="008722B9">
          <w:pPr>
            <w:pStyle w:val="TOC1"/>
            <w:tabs>
              <w:tab w:val="right" w:leader="dot" w:pos="9019"/>
            </w:tabs>
            <w:rPr>
              <w:rFonts w:eastAsiaTheme="minorEastAsia"/>
              <w:sz w:val="18"/>
              <w:szCs w:val="18"/>
              <w:lang w:eastAsia="ja-JP"/>
            </w:rPr>
          </w:pPr>
          <w:hyperlink w:anchor="_Toc58086139" w:history="1">
            <w:r w:rsidR="00774B83" w:rsidRPr="00774B83">
              <w:rPr>
                <w:rStyle w:val="Hyperlink"/>
                <w:sz w:val="18"/>
                <w:szCs w:val="18"/>
              </w:rPr>
              <w:t>Tasks Sheet</w:t>
            </w:r>
            <w:r w:rsidR="00774B83" w:rsidRPr="00774B83">
              <w:rPr>
                <w:webHidden/>
                <w:sz w:val="18"/>
                <w:szCs w:val="18"/>
              </w:rPr>
              <w:tab/>
            </w:r>
            <w:r w:rsidR="00774B83" w:rsidRPr="00774B83">
              <w:rPr>
                <w:webHidden/>
                <w:sz w:val="18"/>
                <w:szCs w:val="18"/>
              </w:rPr>
              <w:fldChar w:fldCharType="begin"/>
            </w:r>
            <w:r w:rsidR="00774B83" w:rsidRPr="00774B83">
              <w:rPr>
                <w:webHidden/>
                <w:sz w:val="18"/>
                <w:szCs w:val="18"/>
              </w:rPr>
              <w:instrText xml:space="preserve"> PAGEREF _Toc58086139 \h </w:instrText>
            </w:r>
            <w:r w:rsidR="00774B83" w:rsidRPr="00774B83">
              <w:rPr>
                <w:webHidden/>
                <w:sz w:val="18"/>
                <w:szCs w:val="18"/>
              </w:rPr>
            </w:r>
            <w:r w:rsidR="00774B83" w:rsidRPr="00774B83">
              <w:rPr>
                <w:webHidden/>
                <w:sz w:val="18"/>
                <w:szCs w:val="18"/>
              </w:rPr>
              <w:fldChar w:fldCharType="separate"/>
            </w:r>
            <w:r w:rsidR="00364254">
              <w:rPr>
                <w:webHidden/>
                <w:sz w:val="18"/>
                <w:szCs w:val="18"/>
              </w:rPr>
              <w:t>21</w:t>
            </w:r>
            <w:r w:rsidR="00774B83" w:rsidRPr="00774B83">
              <w:rPr>
                <w:webHidden/>
                <w:sz w:val="18"/>
                <w:szCs w:val="18"/>
              </w:rPr>
              <w:fldChar w:fldCharType="end"/>
            </w:r>
          </w:hyperlink>
        </w:p>
        <w:p w14:paraId="7759C629" w14:textId="6B77723F" w:rsidR="00D0436A" w:rsidRPr="00774B83" w:rsidRDefault="00495436" w:rsidP="00DB233A">
          <w:pPr>
            <w:rPr>
              <w:sz w:val="21"/>
              <w:szCs w:val="21"/>
            </w:rPr>
          </w:pPr>
          <w:r w:rsidRPr="00774B83">
            <w:rPr>
              <w:b/>
              <w:bCs/>
              <w:noProof/>
              <w:sz w:val="18"/>
              <w:szCs w:val="18"/>
            </w:rPr>
            <w:fldChar w:fldCharType="end"/>
          </w:r>
        </w:p>
      </w:sdtContent>
    </w:sdt>
    <w:p w14:paraId="268AA95D" w14:textId="69DDA6ED" w:rsidR="005C6D45" w:rsidRDefault="00447383">
      <w:pPr>
        <w:pStyle w:val="Heading1"/>
      </w:pPr>
      <w:bookmarkStart w:id="0" w:name="_Toc58086112"/>
      <w:r>
        <w:lastRenderedPageBreak/>
        <w:t>Introduction</w:t>
      </w:r>
      <w:bookmarkEnd w:id="0"/>
    </w:p>
    <w:p w14:paraId="2C9F30F4" w14:textId="7842FF6C" w:rsidR="001C19F6" w:rsidRDefault="001C19F6" w:rsidP="001C19F6">
      <w:pPr>
        <w:pStyle w:val="Heading2"/>
      </w:pPr>
      <w:bookmarkStart w:id="1" w:name="_Toc58086113"/>
      <w:bookmarkStart w:id="2" w:name="_Toc522551269"/>
      <w:bookmarkStart w:id="3" w:name="_Toc522551307"/>
      <w:bookmarkStart w:id="4" w:name="_Toc522551956"/>
      <w:r>
        <w:t>1. Project Information</w:t>
      </w:r>
      <w:bookmarkEnd w:id="1"/>
    </w:p>
    <w:p w14:paraId="3D4DBC42" w14:textId="5A56D771" w:rsidR="001C19F6" w:rsidRDefault="001C19F6" w:rsidP="0014621E">
      <w:pPr>
        <w:pStyle w:val="ListParagraph"/>
        <w:numPr>
          <w:ilvl w:val="0"/>
          <w:numId w:val="13"/>
        </w:numPr>
      </w:pPr>
      <w:r>
        <w:t>Project Name: Environmental Survey</w:t>
      </w:r>
    </w:p>
    <w:p w14:paraId="5093DEDE" w14:textId="1E4BEA89" w:rsidR="001C19F6" w:rsidRPr="001C19F6" w:rsidRDefault="001C19F6" w:rsidP="0014621E">
      <w:pPr>
        <w:pStyle w:val="ListParagraph"/>
        <w:numPr>
          <w:ilvl w:val="0"/>
          <w:numId w:val="13"/>
        </w:numPr>
      </w:pPr>
      <w:r>
        <w:t>Project Platform: Web</w:t>
      </w:r>
    </w:p>
    <w:p w14:paraId="319D2DF6" w14:textId="5C37F859" w:rsidR="001C19F6" w:rsidRDefault="001C19F6" w:rsidP="001C19F6">
      <w:pPr>
        <w:pStyle w:val="Heading2"/>
      </w:pPr>
      <w:bookmarkStart w:id="5" w:name="_Toc58086114"/>
      <w:r>
        <w:t>2. Problem Statement</w:t>
      </w:r>
      <w:bookmarkEnd w:id="5"/>
    </w:p>
    <w:p w14:paraId="088CED97" w14:textId="422BFD3F" w:rsidR="000576E2" w:rsidRDefault="000576E2" w:rsidP="00D7583C">
      <w:pPr>
        <w:ind w:left="360"/>
        <w:jc w:val="both"/>
      </w:pPr>
      <w:r w:rsidRPr="000576E2">
        <w:t xml:space="preserve">Our client is the educational institute, which wants to enlighten the students </w:t>
      </w:r>
      <w:proofErr w:type="gramStart"/>
      <w:r w:rsidRPr="000576E2">
        <w:t>of</w:t>
      </w:r>
      <w:proofErr w:type="gramEnd"/>
      <w:r w:rsidRPr="000576E2">
        <w:t xml:space="preserve"> that institute with the precautionary measures related to the environmental protection. So they conduct several seminars, lectures, etc. to the students. They now want to implement some tasks so that the attention of the young generation will be attracted towards taking necessary steps for taking care of the environment, as it relates to the health of the public. They started providing the seminars for free, for the students of the institute and encouraging the students to provide and interactive seminar sessions by visiting to some locations. Also they have started conducting surveys through papers and used to distribute the prizes for the first three students based on the marks secured in the survey and also based on the effective participation in visiting to locations for provided interactive sessions regarding the precautionary measures in protecting the environment. They wanted to reduce the paper consumption for conducting the surveys and want to provide a survey portal where the surveys will be held. So they have approached us to help them in building the survey portal for them.</w:t>
      </w:r>
    </w:p>
    <w:p w14:paraId="68F15DA5" w14:textId="77777777" w:rsidR="00EC7DA3" w:rsidRDefault="00DE7BC1" w:rsidP="00DE7BC1">
      <w:pPr>
        <w:pStyle w:val="Heading2"/>
      </w:pPr>
      <w:bookmarkStart w:id="6" w:name="_Toc58086115"/>
      <w:r>
        <w:t>3. Hardware/</w:t>
      </w:r>
      <w:r w:rsidR="001D5ACD">
        <w:t>S</w:t>
      </w:r>
      <w:r>
        <w:t>oftware Requirements</w:t>
      </w:r>
      <w:bookmarkEnd w:id="6"/>
    </w:p>
    <w:p w14:paraId="20FD609B" w14:textId="1A7EF93A" w:rsidR="00EC7DA3" w:rsidRDefault="00EC7DA3" w:rsidP="0014621E">
      <w:pPr>
        <w:pStyle w:val="ListParagraph"/>
        <w:numPr>
          <w:ilvl w:val="0"/>
          <w:numId w:val="14"/>
        </w:numPr>
        <w:jc w:val="both"/>
      </w:pPr>
      <w:r>
        <w:t xml:space="preserve">A minimum computer system that will help you access all the tools in the courses is a Pentium 166 or better </w:t>
      </w:r>
    </w:p>
    <w:p w14:paraId="336FF14D" w14:textId="142BD8F1" w:rsidR="00EC7DA3" w:rsidRDefault="00EC7DA3" w:rsidP="0014621E">
      <w:pPr>
        <w:pStyle w:val="ListParagraph"/>
        <w:numPr>
          <w:ilvl w:val="0"/>
          <w:numId w:val="14"/>
        </w:numPr>
        <w:jc w:val="both"/>
      </w:pPr>
      <w:r>
        <w:t xml:space="preserve">64 Megabytes of RAM or better </w:t>
      </w:r>
    </w:p>
    <w:p w14:paraId="67E194DD" w14:textId="712E4697" w:rsidR="00EC7DA3" w:rsidRDefault="00EC7DA3" w:rsidP="0014621E">
      <w:pPr>
        <w:pStyle w:val="ListParagraph"/>
        <w:numPr>
          <w:ilvl w:val="0"/>
          <w:numId w:val="14"/>
        </w:numPr>
        <w:jc w:val="both"/>
      </w:pPr>
      <w:r>
        <w:t xml:space="preserve">Windows 98 (or higher if possible) </w:t>
      </w:r>
    </w:p>
    <w:p w14:paraId="7C7665B1" w14:textId="607522E6" w:rsidR="00EC7DA3" w:rsidRDefault="00EC7DA3" w:rsidP="0014621E">
      <w:pPr>
        <w:pStyle w:val="ListParagraph"/>
        <w:numPr>
          <w:ilvl w:val="0"/>
          <w:numId w:val="14"/>
        </w:numPr>
        <w:jc w:val="both"/>
      </w:pPr>
      <w:r>
        <w:t xml:space="preserve">Java Virtual Machine </w:t>
      </w:r>
    </w:p>
    <w:p w14:paraId="08C8A999" w14:textId="77777777" w:rsidR="00EC7DA3" w:rsidRDefault="00EC7DA3" w:rsidP="00BF547D">
      <w:pPr>
        <w:pStyle w:val="ListParagraph"/>
        <w:jc w:val="both"/>
      </w:pPr>
    </w:p>
    <w:p w14:paraId="60C0905F" w14:textId="77777777" w:rsidR="00EC7DA3" w:rsidRDefault="00EC7DA3" w:rsidP="0014621E">
      <w:pPr>
        <w:pStyle w:val="ListParagraph"/>
        <w:numPr>
          <w:ilvl w:val="0"/>
          <w:numId w:val="15"/>
        </w:numPr>
        <w:jc w:val="both"/>
      </w:pPr>
      <w:r>
        <w:t xml:space="preserve">Notepad/HTML editor/Java editor Dream weaver/JavaScript </w:t>
      </w:r>
    </w:p>
    <w:p w14:paraId="0DF7F6DE" w14:textId="77099CA2" w:rsidR="00EC7DA3" w:rsidRDefault="00EC7DA3" w:rsidP="0014621E">
      <w:pPr>
        <w:pStyle w:val="ListParagraph"/>
        <w:numPr>
          <w:ilvl w:val="0"/>
          <w:numId w:val="15"/>
        </w:numPr>
        <w:jc w:val="both"/>
      </w:pPr>
      <w:r>
        <w:t>.Net / J2EE JSP / j2sdk1.4.1_02 (or later) / Servlets</w:t>
      </w:r>
    </w:p>
    <w:p w14:paraId="7CC64FD4" w14:textId="77777777" w:rsidR="00EC7DA3" w:rsidRDefault="00EC7DA3" w:rsidP="0014621E">
      <w:pPr>
        <w:pStyle w:val="ListParagraph"/>
        <w:numPr>
          <w:ilvl w:val="0"/>
          <w:numId w:val="15"/>
        </w:numPr>
        <w:jc w:val="both"/>
      </w:pPr>
      <w:r>
        <w:t xml:space="preserve">.Net Framework / EJB / Struts </w:t>
      </w:r>
    </w:p>
    <w:p w14:paraId="5B33D68B" w14:textId="77777777" w:rsidR="00257AC0" w:rsidRDefault="00EC7DA3" w:rsidP="0014621E">
      <w:pPr>
        <w:pStyle w:val="ListParagraph"/>
        <w:numPr>
          <w:ilvl w:val="0"/>
          <w:numId w:val="15"/>
        </w:numPr>
        <w:jc w:val="both"/>
      </w:pPr>
      <w:r>
        <w:t>JDBC /SQL Server 2000 (or later) / Oracle 9i / MS Access JDBC Driver</w:t>
      </w:r>
    </w:p>
    <w:p w14:paraId="6C445995" w14:textId="20AE565C" w:rsidR="00447383" w:rsidRDefault="00447383" w:rsidP="0014621E">
      <w:pPr>
        <w:pStyle w:val="ListParagraph"/>
        <w:numPr>
          <w:ilvl w:val="0"/>
          <w:numId w:val="15"/>
        </w:numPr>
      </w:pPr>
      <w:r>
        <w:br w:type="page"/>
      </w:r>
    </w:p>
    <w:p w14:paraId="01B9BD9A" w14:textId="27426341" w:rsidR="005C6D45" w:rsidRDefault="006A55B8" w:rsidP="000F00E7">
      <w:pPr>
        <w:pStyle w:val="Heading1"/>
      </w:pPr>
      <w:bookmarkStart w:id="7" w:name="_Toc58086116"/>
      <w:bookmarkEnd w:id="2"/>
      <w:bookmarkEnd w:id="3"/>
      <w:bookmarkEnd w:id="4"/>
      <w:r>
        <w:lastRenderedPageBreak/>
        <w:t>Acknowledgements</w:t>
      </w:r>
      <w:bookmarkEnd w:id="7"/>
    </w:p>
    <w:p w14:paraId="14969440" w14:textId="77777777" w:rsidR="0005188D" w:rsidRDefault="0005188D" w:rsidP="00E56DD4">
      <w:pPr>
        <w:jc w:val="both"/>
      </w:pPr>
      <w:r>
        <w:t>We would like to send our sincere thanks to:</w:t>
      </w:r>
    </w:p>
    <w:p w14:paraId="6FC21E75" w14:textId="4FF32001" w:rsidR="0005188D" w:rsidRDefault="0005188D" w:rsidP="00E56DD4">
      <w:pPr>
        <w:pStyle w:val="ListParagraph"/>
        <w:numPr>
          <w:ilvl w:val="0"/>
          <w:numId w:val="16"/>
        </w:numPr>
        <w:jc w:val="both"/>
      </w:pPr>
      <w:r>
        <w:t>The Aptech training system has provided the topic as well as support in many aspects of our project process.</w:t>
      </w:r>
    </w:p>
    <w:p w14:paraId="7DCCD0E0" w14:textId="151BEC94" w:rsidR="0005188D" w:rsidRDefault="0005188D" w:rsidP="00E56DD4">
      <w:pPr>
        <w:pStyle w:val="ListParagraph"/>
        <w:numPr>
          <w:ilvl w:val="0"/>
          <w:numId w:val="16"/>
        </w:numPr>
        <w:jc w:val="both"/>
      </w:pPr>
      <w:r>
        <w:t xml:space="preserve">Faculty </w:t>
      </w:r>
      <w:r w:rsidRPr="0005188D">
        <w:t>Hoang Nguyen Duc</w:t>
      </w:r>
      <w:r>
        <w:t>, who gave us a great deal of support and guidance during the process from the beginning until the completion of the project.</w:t>
      </w:r>
    </w:p>
    <w:p w14:paraId="08C93281" w14:textId="77777777" w:rsidR="00447383" w:rsidRDefault="00447383" w:rsidP="00E56DD4">
      <w:pPr>
        <w:pBdr>
          <w:bottom w:val="single" w:sz="18" w:space="1" w:color="2B579A" w:themeColor="accent5"/>
        </w:pBdr>
        <w:jc w:val="both"/>
        <w:rPr>
          <w:rFonts w:asciiTheme="majorHAnsi" w:eastAsiaTheme="majorEastAsia" w:hAnsiTheme="majorHAnsi" w:cstheme="majorBidi"/>
          <w:color w:val="3B3838" w:themeColor="background2" w:themeShade="40"/>
          <w:kern w:val="28"/>
          <w:sz w:val="52"/>
          <w:szCs w:val="52"/>
          <w14:ligatures w14:val="standard"/>
          <w14:numForm w14:val="oldStyle"/>
        </w:rPr>
      </w:pPr>
      <w:r>
        <w:rPr>
          <w:rFonts w:asciiTheme="majorHAnsi" w:eastAsiaTheme="majorEastAsia" w:hAnsiTheme="majorHAnsi" w:cstheme="majorBidi"/>
          <w:color w:val="3B3838" w:themeColor="background2" w:themeShade="40"/>
          <w:kern w:val="28"/>
          <w:sz w:val="52"/>
          <w:szCs w:val="52"/>
          <w14:ligatures w14:val="standard"/>
          <w14:numForm w14:val="oldStyle"/>
        </w:rPr>
        <w:br w:type="page"/>
      </w:r>
    </w:p>
    <w:p w14:paraId="4796CBBC" w14:textId="0217587C" w:rsidR="005C6D45" w:rsidRPr="000F00E7" w:rsidRDefault="003B6C21" w:rsidP="000F00E7">
      <w:pPr>
        <w:pBdr>
          <w:bottom w:val="single" w:sz="18" w:space="1" w:color="2B579A" w:themeColor="accent5"/>
        </w:pBdr>
        <w:rPr>
          <w:rFonts w:asciiTheme="majorHAnsi" w:eastAsiaTheme="majorEastAsia" w:hAnsiTheme="majorHAnsi" w:cstheme="majorBidi"/>
          <w:color w:val="3B3838" w:themeColor="background2" w:themeShade="40"/>
          <w:kern w:val="28"/>
          <w:sz w:val="52"/>
          <w:szCs w:val="52"/>
          <w14:ligatures w14:val="standard"/>
          <w14:numForm w14:val="oldStyle"/>
        </w:rPr>
      </w:pPr>
      <w:r>
        <w:rPr>
          <w:rFonts w:asciiTheme="majorHAnsi" w:eastAsiaTheme="majorEastAsia" w:hAnsiTheme="majorHAnsi" w:cstheme="majorBidi"/>
          <w:color w:val="3B3838" w:themeColor="background2" w:themeShade="40"/>
          <w:kern w:val="28"/>
          <w:sz w:val="52"/>
          <w:szCs w:val="52"/>
          <w14:ligatures w14:val="standard"/>
          <w14:numForm w14:val="oldStyle"/>
        </w:rPr>
        <w:lastRenderedPageBreak/>
        <w:t>Project Synop</w:t>
      </w:r>
      <w:r w:rsidR="00D15DAF">
        <w:rPr>
          <w:rFonts w:asciiTheme="majorHAnsi" w:eastAsiaTheme="majorEastAsia" w:hAnsiTheme="majorHAnsi" w:cstheme="majorBidi"/>
          <w:color w:val="3B3838" w:themeColor="background2" w:themeShade="40"/>
          <w:kern w:val="28"/>
          <w:sz w:val="52"/>
          <w:szCs w:val="52"/>
          <w14:ligatures w14:val="standard"/>
          <w14:numForm w14:val="oldStyle"/>
        </w:rPr>
        <w:t>sis</w:t>
      </w:r>
    </w:p>
    <w:p w14:paraId="0CB7ACAA" w14:textId="55F98BF3" w:rsidR="005C6D45" w:rsidRDefault="00522EE2" w:rsidP="00E56DD4">
      <w:pPr>
        <w:jc w:val="both"/>
      </w:pPr>
      <w:r>
        <w:t>This website is used for running many survey campaigns about the topics relate to environment</w:t>
      </w:r>
      <w:r w:rsidR="004429F8">
        <w:t xml:space="preserve"> problems</w:t>
      </w:r>
      <w:r w:rsidR="008668ED">
        <w:t>.</w:t>
      </w:r>
    </w:p>
    <w:p w14:paraId="068F874F" w14:textId="0CE1F285" w:rsidR="00C71EDA" w:rsidRDefault="00C71EDA" w:rsidP="00E56DD4">
      <w:pPr>
        <w:jc w:val="both"/>
      </w:pPr>
      <w:r>
        <w:t>The Admin interface provides all functions to manage visitors and surveys also all static resources (FAQs, support information,…)</w:t>
      </w:r>
      <w:r w:rsidR="003D3100">
        <w:t>.</w:t>
      </w:r>
    </w:p>
    <w:p w14:paraId="617AD65F" w14:textId="53218B44" w:rsidR="00C71EDA" w:rsidRDefault="00C71EDA" w:rsidP="00E56DD4">
      <w:pPr>
        <w:jc w:val="both"/>
      </w:pPr>
      <w:r>
        <w:t xml:space="preserve">The Visitor interface contains landing pages show surveys catalog, environment </w:t>
      </w:r>
      <w:r w:rsidR="00AA2D9D">
        <w:t xml:space="preserve">illustrations, </w:t>
      </w:r>
      <w:proofErr w:type="spellStart"/>
      <w:r w:rsidR="00AA2D9D">
        <w:t>etc</w:t>
      </w:r>
      <w:proofErr w:type="spellEnd"/>
      <w:r w:rsidR="00AA2D9D">
        <w:t>… and provides all functions to do survey and statistic survey results</w:t>
      </w:r>
      <w:r w:rsidR="003D3100">
        <w:t>.</w:t>
      </w:r>
    </w:p>
    <w:p w14:paraId="5C97AD97" w14:textId="77777777" w:rsidR="00447383" w:rsidRDefault="00447383" w:rsidP="00E56DD4">
      <w:pPr>
        <w:pStyle w:val="Heading1"/>
        <w:jc w:val="both"/>
      </w:pPr>
      <w:bookmarkStart w:id="8" w:name="_Toc522551271"/>
      <w:bookmarkStart w:id="9" w:name="_Toc522551309"/>
      <w:bookmarkStart w:id="10" w:name="_Toc522551958"/>
      <w:r>
        <w:br w:type="page"/>
      </w:r>
    </w:p>
    <w:p w14:paraId="7D67AD47" w14:textId="41746B63" w:rsidR="005C6D45" w:rsidRDefault="00AF7888">
      <w:pPr>
        <w:pStyle w:val="Heading1"/>
      </w:pPr>
      <w:bookmarkStart w:id="11" w:name="_Toc58086117"/>
      <w:bookmarkEnd w:id="8"/>
      <w:bookmarkEnd w:id="9"/>
      <w:bookmarkEnd w:id="10"/>
      <w:r>
        <w:lastRenderedPageBreak/>
        <w:t>Project Analysis</w:t>
      </w:r>
      <w:bookmarkEnd w:id="11"/>
    </w:p>
    <w:p w14:paraId="09D1C3D0" w14:textId="76DA68EA" w:rsidR="002C5073" w:rsidRDefault="00485A55" w:rsidP="002C5073">
      <w:pPr>
        <w:pStyle w:val="Heading2"/>
      </w:pPr>
      <w:bookmarkStart w:id="12" w:name="_Toc58086118"/>
      <w:bookmarkStart w:id="13" w:name="_Toc522551959"/>
      <w:r>
        <w:t xml:space="preserve">1. </w:t>
      </w:r>
      <w:r w:rsidR="0057229E">
        <w:t>Requirement Specification</w:t>
      </w:r>
      <w:bookmarkEnd w:id="12"/>
    </w:p>
    <w:p w14:paraId="264FE42E" w14:textId="6B620AEB" w:rsidR="00301D00" w:rsidRDefault="00301D00" w:rsidP="00A2771A">
      <w:pPr>
        <w:pStyle w:val="ListParagraph"/>
        <w:numPr>
          <w:ilvl w:val="0"/>
          <w:numId w:val="18"/>
        </w:numPr>
        <w:jc w:val="both"/>
      </w:pPr>
      <w:r>
        <w:t>The website should perform three different functionalities.</w:t>
      </w:r>
    </w:p>
    <w:p w14:paraId="0AD8052D" w14:textId="77777777" w:rsidR="00301D00" w:rsidRDefault="00301D00" w:rsidP="00A2771A">
      <w:pPr>
        <w:pStyle w:val="ListParagraph"/>
        <w:numPr>
          <w:ilvl w:val="0"/>
          <w:numId w:val="17"/>
        </w:numPr>
        <w:ind w:left="900" w:hanging="270"/>
        <w:jc w:val="both"/>
      </w:pPr>
      <w:r>
        <w:t>Admin</w:t>
      </w:r>
    </w:p>
    <w:p w14:paraId="0D863361" w14:textId="5EE9A8F0" w:rsidR="00301D00" w:rsidRDefault="00301D00" w:rsidP="00A2771A">
      <w:pPr>
        <w:pStyle w:val="ListParagraph"/>
        <w:numPr>
          <w:ilvl w:val="0"/>
          <w:numId w:val="17"/>
        </w:numPr>
        <w:ind w:left="900" w:hanging="270"/>
        <w:jc w:val="both"/>
      </w:pPr>
      <w:r>
        <w:t>Faculty or Staff</w:t>
      </w:r>
    </w:p>
    <w:p w14:paraId="706DD731" w14:textId="77777777" w:rsidR="00301D00" w:rsidRDefault="00301D00" w:rsidP="00A2771A">
      <w:pPr>
        <w:pStyle w:val="ListParagraph"/>
        <w:numPr>
          <w:ilvl w:val="0"/>
          <w:numId w:val="17"/>
        </w:numPr>
        <w:ind w:left="900" w:hanging="270"/>
        <w:jc w:val="both"/>
      </w:pPr>
      <w:r>
        <w:t>Students</w:t>
      </w:r>
    </w:p>
    <w:p w14:paraId="3D8DDE48" w14:textId="46520894" w:rsidR="00301D00" w:rsidRDefault="00301D00" w:rsidP="00A2771A">
      <w:pPr>
        <w:pStyle w:val="ListParagraph"/>
        <w:numPr>
          <w:ilvl w:val="0"/>
          <w:numId w:val="18"/>
        </w:numPr>
        <w:jc w:val="both"/>
      </w:pPr>
      <w:r>
        <w:t>The website should have the menu which should contain the following links</w:t>
      </w:r>
    </w:p>
    <w:p w14:paraId="06953AA4" w14:textId="77777777" w:rsidR="00301D00" w:rsidRDefault="00301D00" w:rsidP="00A2771A">
      <w:pPr>
        <w:pStyle w:val="ListParagraph"/>
        <w:numPr>
          <w:ilvl w:val="0"/>
          <w:numId w:val="19"/>
        </w:numPr>
        <w:ind w:left="900" w:hanging="270"/>
        <w:jc w:val="both"/>
      </w:pPr>
      <w:r>
        <w:t>Home Page</w:t>
      </w:r>
    </w:p>
    <w:p w14:paraId="1A8B1D81" w14:textId="541FE005" w:rsidR="00301D00" w:rsidRDefault="00301D00" w:rsidP="00A2771A">
      <w:pPr>
        <w:pStyle w:val="ListParagraph"/>
        <w:numPr>
          <w:ilvl w:val="0"/>
          <w:numId w:val="19"/>
        </w:numPr>
        <w:ind w:left="900" w:hanging="270"/>
        <w:jc w:val="both"/>
      </w:pPr>
      <w:r>
        <w:t>Login / Register</w:t>
      </w:r>
    </w:p>
    <w:p w14:paraId="698EDA3C" w14:textId="65E1F9E1" w:rsidR="00301D00" w:rsidRDefault="00301D00" w:rsidP="00A2771A">
      <w:pPr>
        <w:pStyle w:val="ListParagraph"/>
        <w:numPr>
          <w:ilvl w:val="0"/>
          <w:numId w:val="19"/>
        </w:numPr>
        <w:ind w:left="900" w:hanging="270"/>
        <w:jc w:val="both"/>
      </w:pPr>
      <w:r>
        <w:t>Survey Board (Lists the survey and the competition details)</w:t>
      </w:r>
    </w:p>
    <w:p w14:paraId="3263927C" w14:textId="293C1351" w:rsidR="00301D00" w:rsidRDefault="00301D00" w:rsidP="00A2771A">
      <w:pPr>
        <w:pStyle w:val="ListParagraph"/>
        <w:numPr>
          <w:ilvl w:val="0"/>
          <w:numId w:val="19"/>
        </w:numPr>
        <w:ind w:left="900" w:hanging="270"/>
        <w:jc w:val="both"/>
      </w:pPr>
      <w:r>
        <w:t>Edit Profile</w:t>
      </w:r>
    </w:p>
    <w:p w14:paraId="20A0713E" w14:textId="6459C8DD" w:rsidR="00301D00" w:rsidRDefault="00301D00" w:rsidP="00A2771A">
      <w:pPr>
        <w:pStyle w:val="ListParagraph"/>
        <w:numPr>
          <w:ilvl w:val="0"/>
          <w:numId w:val="19"/>
        </w:numPr>
        <w:ind w:left="900" w:hanging="270"/>
        <w:jc w:val="both"/>
      </w:pPr>
      <w:r>
        <w:t>Support FAQ s</w:t>
      </w:r>
    </w:p>
    <w:p w14:paraId="19656B2C" w14:textId="4697683F" w:rsidR="00301D00" w:rsidRDefault="00301D00" w:rsidP="00A2771A">
      <w:pPr>
        <w:pStyle w:val="ListParagraph"/>
        <w:numPr>
          <w:ilvl w:val="0"/>
          <w:numId w:val="18"/>
        </w:numPr>
        <w:jc w:val="both"/>
      </w:pPr>
      <w:r>
        <w:t xml:space="preserve">Through login section and registering section, one should be able to either register online or login through the Account user id and password. </w:t>
      </w:r>
    </w:p>
    <w:p w14:paraId="72F14D66" w14:textId="79F4BD05" w:rsidR="00301D00" w:rsidRDefault="00301D00" w:rsidP="00A2771A">
      <w:pPr>
        <w:pStyle w:val="ListParagraph"/>
        <w:numPr>
          <w:ilvl w:val="0"/>
          <w:numId w:val="18"/>
        </w:numPr>
        <w:jc w:val="both"/>
      </w:pPr>
      <w:r>
        <w:t xml:space="preserve">Through the username and password specified, the website should be able to judge or recognize the type of user functionality (Admin, or Faculty or Staff or Student), and the corresponding website functionality should be opened, so that the admin can access only the admin section, the faculty or staff can access the faulty or staff section, etc. </w:t>
      </w:r>
    </w:p>
    <w:p w14:paraId="7F92EEF2" w14:textId="7287804A" w:rsidR="00301D00" w:rsidRDefault="00301D00" w:rsidP="00A2771A">
      <w:pPr>
        <w:pStyle w:val="ListParagraph"/>
        <w:numPr>
          <w:ilvl w:val="0"/>
          <w:numId w:val="18"/>
        </w:numPr>
        <w:jc w:val="both"/>
      </w:pPr>
      <w:r>
        <w:t xml:space="preserve">Once registered the admin will have the right to accept or decline the request for the registration. One can login through the website only when the registration is accepted by the admin. </w:t>
      </w:r>
    </w:p>
    <w:p w14:paraId="7F6761FE" w14:textId="72794461" w:rsidR="00301D00" w:rsidRDefault="00301D00" w:rsidP="00A2771A">
      <w:pPr>
        <w:pStyle w:val="ListParagraph"/>
        <w:numPr>
          <w:ilvl w:val="0"/>
          <w:numId w:val="18"/>
        </w:numPr>
        <w:jc w:val="both"/>
      </w:pPr>
      <w:r>
        <w:t xml:space="preserve">Also the admin will have the right for deleting the username and the password (It will be applicable only when the student or staff or the faculty resigns from their respective duties) </w:t>
      </w:r>
    </w:p>
    <w:p w14:paraId="3C2750FF" w14:textId="5351992F" w:rsidR="00301D00" w:rsidRDefault="00301D00" w:rsidP="00A2771A">
      <w:pPr>
        <w:pStyle w:val="ListParagraph"/>
        <w:numPr>
          <w:ilvl w:val="0"/>
          <w:numId w:val="18"/>
        </w:numPr>
        <w:jc w:val="both"/>
      </w:pPr>
      <w:r>
        <w:t xml:space="preserve">While registering it should ask the following </w:t>
      </w:r>
    </w:p>
    <w:p w14:paraId="26F6D00D" w14:textId="08D99830" w:rsidR="00301D00" w:rsidRDefault="00301D00" w:rsidP="00A2771A">
      <w:pPr>
        <w:pStyle w:val="ListParagraph"/>
        <w:numPr>
          <w:ilvl w:val="0"/>
          <w:numId w:val="20"/>
        </w:numPr>
        <w:ind w:left="900" w:hanging="270"/>
        <w:jc w:val="both"/>
      </w:pPr>
      <w:r>
        <w:t xml:space="preserve">Name </w:t>
      </w:r>
    </w:p>
    <w:p w14:paraId="1C9A863C" w14:textId="2D1B9E2E" w:rsidR="00301D00" w:rsidRDefault="00301D00" w:rsidP="00A2771A">
      <w:pPr>
        <w:pStyle w:val="ListParagraph"/>
        <w:numPr>
          <w:ilvl w:val="0"/>
          <w:numId w:val="20"/>
        </w:numPr>
        <w:ind w:left="900" w:hanging="270"/>
        <w:jc w:val="both"/>
      </w:pPr>
      <w:r>
        <w:t>Roll No. or Employee Number (It is required because the survey panel is only for the students, faculty and the staff of the institution)</w:t>
      </w:r>
    </w:p>
    <w:p w14:paraId="6F1C6E1B" w14:textId="77777777" w:rsidR="00301D00" w:rsidRDefault="00301D00" w:rsidP="00A2771A">
      <w:pPr>
        <w:pStyle w:val="ListParagraph"/>
        <w:numPr>
          <w:ilvl w:val="0"/>
          <w:numId w:val="20"/>
        </w:numPr>
        <w:ind w:left="900" w:hanging="270"/>
        <w:jc w:val="both"/>
      </w:pPr>
      <w:r>
        <w:t>Class</w:t>
      </w:r>
    </w:p>
    <w:p w14:paraId="4321EF30" w14:textId="17900682" w:rsidR="00301D00" w:rsidRDefault="00301D00" w:rsidP="00A2771A">
      <w:pPr>
        <w:pStyle w:val="ListParagraph"/>
        <w:numPr>
          <w:ilvl w:val="0"/>
          <w:numId w:val="20"/>
        </w:numPr>
        <w:ind w:left="900" w:hanging="270"/>
        <w:jc w:val="both"/>
      </w:pPr>
      <w:r>
        <w:t>Specification</w:t>
      </w:r>
    </w:p>
    <w:p w14:paraId="7CF9D3E7" w14:textId="0B565AC2" w:rsidR="00301D00" w:rsidRDefault="00301D00" w:rsidP="00A2771A">
      <w:pPr>
        <w:pStyle w:val="ListParagraph"/>
        <w:numPr>
          <w:ilvl w:val="0"/>
          <w:numId w:val="20"/>
        </w:numPr>
        <w:ind w:left="900" w:hanging="270"/>
        <w:jc w:val="both"/>
      </w:pPr>
      <w:r>
        <w:t>Section</w:t>
      </w:r>
    </w:p>
    <w:p w14:paraId="093A6D6F" w14:textId="77777777" w:rsidR="000F018A" w:rsidRDefault="00301D00" w:rsidP="00A2771A">
      <w:pPr>
        <w:pStyle w:val="ListParagraph"/>
        <w:numPr>
          <w:ilvl w:val="0"/>
          <w:numId w:val="20"/>
        </w:numPr>
        <w:ind w:left="900" w:hanging="270"/>
        <w:jc w:val="both"/>
      </w:pPr>
      <w:r>
        <w:t>Admission Date (For students) or Date of Joining (For faculty and staff)</w:t>
      </w:r>
    </w:p>
    <w:p w14:paraId="1743504A" w14:textId="32059261" w:rsidR="00301D00" w:rsidRDefault="00301D00" w:rsidP="00A2771A">
      <w:pPr>
        <w:pStyle w:val="ListParagraph"/>
        <w:numPr>
          <w:ilvl w:val="0"/>
          <w:numId w:val="18"/>
        </w:numPr>
        <w:jc w:val="both"/>
      </w:pPr>
      <w:r>
        <w:t>Like the Admin will have the following functionalities</w:t>
      </w:r>
    </w:p>
    <w:p w14:paraId="1FCA56ED" w14:textId="522632B1" w:rsidR="00301D00" w:rsidRDefault="00301D00" w:rsidP="00A2771A">
      <w:pPr>
        <w:pStyle w:val="ListParagraph"/>
        <w:numPr>
          <w:ilvl w:val="0"/>
          <w:numId w:val="20"/>
        </w:numPr>
        <w:ind w:left="900" w:hanging="270"/>
        <w:jc w:val="both"/>
      </w:pPr>
      <w:r>
        <w:t>Place new survey for the faculty or staff</w:t>
      </w:r>
    </w:p>
    <w:p w14:paraId="260C8FFD" w14:textId="0AE47A6E" w:rsidR="00301D00" w:rsidRDefault="00301D00" w:rsidP="00A2771A">
      <w:pPr>
        <w:pStyle w:val="ListParagraph"/>
        <w:numPr>
          <w:ilvl w:val="0"/>
          <w:numId w:val="20"/>
        </w:numPr>
        <w:ind w:left="900" w:hanging="270"/>
        <w:jc w:val="both"/>
      </w:pPr>
      <w:r>
        <w:t>Place new survey for the students.</w:t>
      </w:r>
    </w:p>
    <w:p w14:paraId="59BCCF49" w14:textId="7A39790B" w:rsidR="00301D00" w:rsidRDefault="00301D00" w:rsidP="00A2771A">
      <w:pPr>
        <w:pStyle w:val="ListParagraph"/>
        <w:numPr>
          <w:ilvl w:val="0"/>
          <w:numId w:val="20"/>
        </w:numPr>
        <w:ind w:left="900" w:hanging="270"/>
        <w:jc w:val="both"/>
      </w:pPr>
      <w:r>
        <w:t>Delete survey</w:t>
      </w:r>
    </w:p>
    <w:p w14:paraId="488424CC" w14:textId="09E585D9" w:rsidR="00301D00" w:rsidRDefault="00301D00" w:rsidP="00A2771A">
      <w:pPr>
        <w:pStyle w:val="ListParagraph"/>
        <w:numPr>
          <w:ilvl w:val="0"/>
          <w:numId w:val="20"/>
        </w:numPr>
        <w:ind w:left="900" w:hanging="270"/>
        <w:jc w:val="both"/>
      </w:pPr>
      <w:r>
        <w:t>Accept or decline the registration request (Here the admin will check whether the person who registered belongs to the institution</w:t>
      </w:r>
    </w:p>
    <w:p w14:paraId="4621DF77" w14:textId="454C8A35" w:rsidR="00301D00" w:rsidRDefault="00301D00" w:rsidP="00A2771A">
      <w:pPr>
        <w:pStyle w:val="ListParagraph"/>
        <w:numPr>
          <w:ilvl w:val="0"/>
          <w:numId w:val="20"/>
        </w:numPr>
        <w:ind w:left="900" w:hanging="270"/>
        <w:jc w:val="both"/>
      </w:pPr>
      <w:r>
        <w:lastRenderedPageBreak/>
        <w:t>Delete the User (where the details of the person who resigned from the duties provided by the institution will be deleted and he cannot have the right to access the website from then)</w:t>
      </w:r>
    </w:p>
    <w:p w14:paraId="78D15288" w14:textId="245EEBD2" w:rsidR="00301D00" w:rsidRDefault="00301D00" w:rsidP="00A2771A">
      <w:pPr>
        <w:pStyle w:val="ListParagraph"/>
        <w:numPr>
          <w:ilvl w:val="0"/>
          <w:numId w:val="20"/>
        </w:numPr>
        <w:ind w:left="900" w:hanging="270"/>
        <w:jc w:val="both"/>
      </w:pPr>
      <w:r>
        <w:t>Place a competition, or list the names of the members who have won the prize for the previous surveys.</w:t>
      </w:r>
    </w:p>
    <w:p w14:paraId="7E8DD16A" w14:textId="6889A596" w:rsidR="00301D00" w:rsidRDefault="00301D00" w:rsidP="00A2771A">
      <w:pPr>
        <w:pStyle w:val="ListParagraph"/>
        <w:numPr>
          <w:ilvl w:val="0"/>
          <w:numId w:val="20"/>
        </w:numPr>
        <w:ind w:left="900" w:hanging="270"/>
        <w:jc w:val="both"/>
      </w:pPr>
      <w:r>
        <w:t>Enter new FAQ s</w:t>
      </w:r>
    </w:p>
    <w:p w14:paraId="21A7D63B" w14:textId="77777777" w:rsidR="00301D00" w:rsidRDefault="00301D00" w:rsidP="00A2771A">
      <w:pPr>
        <w:pStyle w:val="ListParagraph"/>
        <w:numPr>
          <w:ilvl w:val="0"/>
          <w:numId w:val="20"/>
        </w:numPr>
        <w:ind w:left="900" w:hanging="270"/>
        <w:jc w:val="both"/>
      </w:pPr>
      <w:r>
        <w:t>Edit FAQ s</w:t>
      </w:r>
    </w:p>
    <w:p w14:paraId="27ADBD01" w14:textId="64860E33" w:rsidR="00301D00" w:rsidRDefault="00301D00" w:rsidP="00A2771A">
      <w:pPr>
        <w:pStyle w:val="ListParagraph"/>
        <w:numPr>
          <w:ilvl w:val="0"/>
          <w:numId w:val="20"/>
        </w:numPr>
        <w:ind w:left="900" w:hanging="270"/>
        <w:jc w:val="both"/>
      </w:pPr>
      <w:r>
        <w:t>Edit Support Information</w:t>
      </w:r>
    </w:p>
    <w:p w14:paraId="4B3B04AF" w14:textId="77777777" w:rsidR="00E15CEA" w:rsidRDefault="00301D00" w:rsidP="00A2771A">
      <w:pPr>
        <w:pStyle w:val="ListParagraph"/>
        <w:numPr>
          <w:ilvl w:val="0"/>
          <w:numId w:val="18"/>
        </w:numPr>
        <w:jc w:val="both"/>
      </w:pPr>
      <w:r>
        <w:t>On the home page of the website it should also include the details of the competitions that are to be held. Also the new surveys should be displayed in a brief and a link to participate in the survey.</w:t>
      </w:r>
    </w:p>
    <w:p w14:paraId="5F4AA5F4" w14:textId="3C17BBBF" w:rsidR="00301D00" w:rsidRPr="00E15CEA" w:rsidRDefault="00301D00" w:rsidP="00A2771A">
      <w:pPr>
        <w:pStyle w:val="ListParagraph"/>
        <w:ind w:left="630"/>
        <w:jc w:val="both"/>
        <w:rPr>
          <w:i/>
          <w:iCs/>
        </w:rPr>
      </w:pPr>
      <w:r w:rsidRPr="00E15CEA">
        <w:rPr>
          <w:i/>
          <w:iCs/>
        </w:rPr>
        <w:t>Note: Those who have logged into the website can only participate in the survey others cannot participate.</w:t>
      </w:r>
    </w:p>
    <w:p w14:paraId="5C21197F" w14:textId="3009F404" w:rsidR="00301D00" w:rsidRDefault="00301D00" w:rsidP="00A2771A">
      <w:pPr>
        <w:pStyle w:val="ListParagraph"/>
        <w:numPr>
          <w:ilvl w:val="0"/>
          <w:numId w:val="18"/>
        </w:numPr>
        <w:jc w:val="both"/>
      </w:pPr>
      <w:r>
        <w:t xml:space="preserve">On the home page the new surveys that are to be conducted and the total surveys took place for the faculty or staff or for the student till date, and the number of surveys participated by the respective users (faculty or staff and the students), should be recorded. </w:t>
      </w:r>
    </w:p>
    <w:p w14:paraId="226A0F46" w14:textId="03C60DCA" w:rsidR="00301D00" w:rsidRDefault="00301D00" w:rsidP="00A2771A">
      <w:pPr>
        <w:pStyle w:val="ListParagraph"/>
        <w:numPr>
          <w:ilvl w:val="0"/>
          <w:numId w:val="18"/>
        </w:numPr>
        <w:jc w:val="both"/>
      </w:pPr>
      <w:r>
        <w:t xml:space="preserve">On the Support Page the contact details, if any technical help, required in the participation of survey has to be displayed. </w:t>
      </w:r>
    </w:p>
    <w:p w14:paraId="67C704EF" w14:textId="4E625FC6" w:rsidR="00301D00" w:rsidRDefault="00301D00" w:rsidP="00A2771A">
      <w:pPr>
        <w:pStyle w:val="ListParagraph"/>
        <w:numPr>
          <w:ilvl w:val="0"/>
          <w:numId w:val="18"/>
        </w:numPr>
        <w:jc w:val="both"/>
      </w:pPr>
      <w:r>
        <w:t xml:space="preserve">On the FAQ s Page the following details are to be included </w:t>
      </w:r>
    </w:p>
    <w:p w14:paraId="59152B40" w14:textId="77777777" w:rsidR="00301D00" w:rsidRDefault="00301D00" w:rsidP="00A2771A">
      <w:pPr>
        <w:pStyle w:val="ListParagraph"/>
        <w:numPr>
          <w:ilvl w:val="0"/>
          <w:numId w:val="21"/>
        </w:numPr>
        <w:ind w:left="900" w:hanging="270"/>
        <w:jc w:val="both"/>
      </w:pPr>
      <w:r>
        <w:t>How to register for the survey? How to participate in the survey?</w:t>
      </w:r>
    </w:p>
    <w:p w14:paraId="70189FFB" w14:textId="3013A56C" w:rsidR="00301D00" w:rsidRDefault="00301D00" w:rsidP="00A2771A">
      <w:pPr>
        <w:pStyle w:val="ListParagraph"/>
        <w:numPr>
          <w:ilvl w:val="0"/>
          <w:numId w:val="21"/>
        </w:numPr>
        <w:ind w:left="900" w:hanging="270"/>
        <w:jc w:val="both"/>
      </w:pPr>
      <w:r>
        <w:t>How will I be intimated with the new survey?</w:t>
      </w:r>
    </w:p>
    <w:p w14:paraId="4DB6137A" w14:textId="4455F137" w:rsidR="00301D00" w:rsidRDefault="00301D00" w:rsidP="00A2771A">
      <w:pPr>
        <w:pStyle w:val="ListParagraph"/>
        <w:numPr>
          <w:ilvl w:val="0"/>
          <w:numId w:val="21"/>
        </w:numPr>
        <w:ind w:left="900" w:hanging="270"/>
        <w:jc w:val="both"/>
      </w:pPr>
      <w:r>
        <w:t>What if it gives error, after participating in the entire survey, and clicked on the submit button at the last for submitting the survey?</w:t>
      </w:r>
    </w:p>
    <w:p w14:paraId="5D1618BE" w14:textId="77777777" w:rsidR="00301D00" w:rsidRDefault="00301D00" w:rsidP="00A2771A">
      <w:pPr>
        <w:pStyle w:val="ListParagraph"/>
        <w:numPr>
          <w:ilvl w:val="0"/>
          <w:numId w:val="21"/>
        </w:numPr>
        <w:ind w:left="900" w:hanging="270"/>
        <w:jc w:val="both"/>
      </w:pPr>
      <w:r>
        <w:t>Why I am unable to participate in the survey? (Two reasons : 1.Not the registered user, and 2.Technical Problem)</w:t>
      </w:r>
    </w:p>
    <w:p w14:paraId="6CB20C52" w14:textId="7CBDDCEC" w:rsidR="00301D00" w:rsidRDefault="00301D00" w:rsidP="00A2771A">
      <w:pPr>
        <w:pStyle w:val="ListParagraph"/>
        <w:numPr>
          <w:ilvl w:val="0"/>
          <w:numId w:val="21"/>
        </w:numPr>
        <w:ind w:left="900" w:hanging="270"/>
        <w:jc w:val="both"/>
      </w:pPr>
      <w:r>
        <w:t>Why my registration request is not accepted?</w:t>
      </w:r>
    </w:p>
    <w:p w14:paraId="715044EB" w14:textId="1AD14EE2" w:rsidR="00301D00" w:rsidRDefault="00301D00" w:rsidP="00A2771A">
      <w:pPr>
        <w:pStyle w:val="ListParagraph"/>
        <w:numPr>
          <w:ilvl w:val="0"/>
          <w:numId w:val="21"/>
        </w:numPr>
        <w:ind w:left="900" w:hanging="270"/>
        <w:jc w:val="both"/>
      </w:pPr>
      <w:r>
        <w:t>Will there be any benefit if participated in the survey? How to participate in the competitions?</w:t>
      </w:r>
    </w:p>
    <w:p w14:paraId="19945D87" w14:textId="1023FB9F" w:rsidR="00301D00" w:rsidRDefault="00301D00" w:rsidP="00A2771A">
      <w:pPr>
        <w:pStyle w:val="ListParagraph"/>
        <w:numPr>
          <w:ilvl w:val="0"/>
          <w:numId w:val="21"/>
        </w:numPr>
        <w:ind w:left="900" w:hanging="270"/>
        <w:jc w:val="both"/>
      </w:pPr>
      <w:r>
        <w:t>What if there are some arrears in participating the survey?</w:t>
      </w:r>
    </w:p>
    <w:p w14:paraId="027A0A9D" w14:textId="6933D23E" w:rsidR="00BE45C8" w:rsidRDefault="00301D00" w:rsidP="00A2771A">
      <w:pPr>
        <w:pStyle w:val="ListParagraph"/>
        <w:numPr>
          <w:ilvl w:val="0"/>
          <w:numId w:val="18"/>
        </w:numPr>
        <w:jc w:val="both"/>
      </w:pPr>
      <w:r>
        <w:t>For the faculty or staff and the student login sections, on the menu there should be another link called Effective Participation , through which one can mention the survey details in detail like what are the seminars conducted by the user, the location at which the seminar is conducted, number of participants, etc.</w:t>
      </w:r>
    </w:p>
    <w:p w14:paraId="04157B7B" w14:textId="77777777" w:rsidR="00DA29CA" w:rsidRDefault="00DA29CA" w:rsidP="00DA29CA">
      <w:pPr>
        <w:pStyle w:val="ListParagraph"/>
        <w:ind w:left="630"/>
      </w:pPr>
    </w:p>
    <w:p w14:paraId="6EE0285C" w14:textId="77777777" w:rsidR="00316594" w:rsidRDefault="00316594" w:rsidP="00DA29CA">
      <w:pPr>
        <w:pStyle w:val="Heading2"/>
      </w:pPr>
      <w:bookmarkStart w:id="14" w:name="_Toc58086119"/>
    </w:p>
    <w:p w14:paraId="22D5F476" w14:textId="79A4A89E" w:rsidR="00316594" w:rsidRDefault="00316594" w:rsidP="00DA29CA">
      <w:pPr>
        <w:pStyle w:val="Heading2"/>
      </w:pPr>
    </w:p>
    <w:p w14:paraId="3CE5A92A" w14:textId="77777777" w:rsidR="00316594" w:rsidRPr="00316594" w:rsidRDefault="00316594" w:rsidP="00316594"/>
    <w:p w14:paraId="26FD00FF" w14:textId="0C2281B0" w:rsidR="00D17299" w:rsidRPr="00D17299" w:rsidRDefault="00952590" w:rsidP="00DA29CA">
      <w:pPr>
        <w:pStyle w:val="Heading2"/>
      </w:pPr>
      <w:r>
        <w:lastRenderedPageBreak/>
        <w:t>2. Backlogs</w:t>
      </w:r>
      <w:bookmarkEnd w:id="14"/>
    </w:p>
    <w:tbl>
      <w:tblPr>
        <w:tblStyle w:val="TableGrid"/>
        <w:tblW w:w="0" w:type="auto"/>
        <w:tblLook w:val="04A0" w:firstRow="1" w:lastRow="0" w:firstColumn="1" w:lastColumn="0" w:noHBand="0" w:noVBand="1"/>
      </w:tblPr>
      <w:tblGrid>
        <w:gridCol w:w="4509"/>
        <w:gridCol w:w="4510"/>
      </w:tblGrid>
      <w:tr w:rsidR="00C50819" w14:paraId="448D955F" w14:textId="77777777" w:rsidTr="001665D9">
        <w:tc>
          <w:tcPr>
            <w:tcW w:w="4509" w:type="dxa"/>
            <w:vMerge w:val="restart"/>
            <w:vAlign w:val="center"/>
          </w:tcPr>
          <w:bookmarkEnd w:id="13"/>
          <w:p w14:paraId="04E91F53" w14:textId="5411C158" w:rsidR="00C50819" w:rsidRDefault="00C50819" w:rsidP="001665D9">
            <w:pPr>
              <w:rPr>
                <w:rFonts w:cstheme="minorHAnsi"/>
              </w:rPr>
            </w:pPr>
            <w:r>
              <w:rPr>
                <w:rFonts w:asciiTheme="minorHAnsi" w:hAnsiTheme="minorHAnsi" w:cstheme="minorHAnsi"/>
              </w:rPr>
              <w:t>Admin</w:t>
            </w:r>
          </w:p>
        </w:tc>
        <w:tc>
          <w:tcPr>
            <w:tcW w:w="4510" w:type="dxa"/>
          </w:tcPr>
          <w:p w14:paraId="7E635A56" w14:textId="23C1FD75" w:rsidR="00C50819" w:rsidRDefault="00C50819" w:rsidP="00D849A3">
            <w:pPr>
              <w:jc w:val="both"/>
              <w:rPr>
                <w:rFonts w:cstheme="minorHAnsi"/>
              </w:rPr>
            </w:pPr>
            <w:r>
              <w:rPr>
                <w:rFonts w:cstheme="minorHAnsi"/>
              </w:rPr>
              <w:t>Authenticate</w:t>
            </w:r>
          </w:p>
        </w:tc>
      </w:tr>
      <w:tr w:rsidR="00C50819" w14:paraId="31D226C6" w14:textId="77777777" w:rsidTr="00A22A2F">
        <w:tc>
          <w:tcPr>
            <w:tcW w:w="4509" w:type="dxa"/>
            <w:vMerge/>
          </w:tcPr>
          <w:p w14:paraId="367D37CD" w14:textId="674B6FED" w:rsidR="00C50819" w:rsidRPr="00A22A2F" w:rsidRDefault="00C50819" w:rsidP="00D849A3">
            <w:pPr>
              <w:jc w:val="both"/>
              <w:rPr>
                <w:rFonts w:asciiTheme="minorHAnsi" w:hAnsiTheme="minorHAnsi" w:cstheme="minorHAnsi"/>
              </w:rPr>
            </w:pPr>
          </w:p>
        </w:tc>
        <w:tc>
          <w:tcPr>
            <w:tcW w:w="4510" w:type="dxa"/>
          </w:tcPr>
          <w:p w14:paraId="7CD27B53" w14:textId="72F37552" w:rsidR="00C50819" w:rsidRPr="00A22A2F" w:rsidRDefault="00C50819" w:rsidP="00D849A3">
            <w:pPr>
              <w:jc w:val="both"/>
              <w:rPr>
                <w:rFonts w:asciiTheme="minorHAnsi" w:hAnsiTheme="minorHAnsi" w:cstheme="minorHAnsi"/>
              </w:rPr>
            </w:pPr>
            <w:r>
              <w:rPr>
                <w:rFonts w:asciiTheme="minorHAnsi" w:hAnsiTheme="minorHAnsi" w:cstheme="minorHAnsi"/>
              </w:rPr>
              <w:t>Create surveys</w:t>
            </w:r>
          </w:p>
        </w:tc>
      </w:tr>
      <w:tr w:rsidR="00C50819" w14:paraId="36D7C83C" w14:textId="77777777" w:rsidTr="00A22A2F">
        <w:tc>
          <w:tcPr>
            <w:tcW w:w="4509" w:type="dxa"/>
            <w:vMerge/>
          </w:tcPr>
          <w:p w14:paraId="66264B13" w14:textId="77777777" w:rsidR="00C50819" w:rsidRPr="00A22A2F" w:rsidRDefault="00C50819" w:rsidP="00D849A3">
            <w:pPr>
              <w:jc w:val="both"/>
              <w:rPr>
                <w:rFonts w:asciiTheme="minorHAnsi" w:hAnsiTheme="minorHAnsi" w:cstheme="minorHAnsi"/>
              </w:rPr>
            </w:pPr>
          </w:p>
        </w:tc>
        <w:tc>
          <w:tcPr>
            <w:tcW w:w="4510" w:type="dxa"/>
          </w:tcPr>
          <w:p w14:paraId="661B0D3D" w14:textId="1D377656" w:rsidR="00C50819" w:rsidRPr="00A22A2F" w:rsidRDefault="00C50819" w:rsidP="00D849A3">
            <w:pPr>
              <w:jc w:val="both"/>
              <w:rPr>
                <w:rFonts w:asciiTheme="minorHAnsi" w:hAnsiTheme="minorHAnsi" w:cstheme="minorHAnsi"/>
              </w:rPr>
            </w:pPr>
            <w:r>
              <w:rPr>
                <w:rFonts w:asciiTheme="minorHAnsi" w:hAnsiTheme="minorHAnsi" w:cstheme="minorHAnsi"/>
              </w:rPr>
              <w:t>Update surveys</w:t>
            </w:r>
          </w:p>
        </w:tc>
      </w:tr>
      <w:tr w:rsidR="00C50819" w14:paraId="3AEBDD3D" w14:textId="77777777" w:rsidTr="00A22A2F">
        <w:tc>
          <w:tcPr>
            <w:tcW w:w="4509" w:type="dxa"/>
            <w:vMerge/>
          </w:tcPr>
          <w:p w14:paraId="0F296EEE" w14:textId="77777777" w:rsidR="00C50819" w:rsidRPr="00A22A2F" w:rsidRDefault="00C50819" w:rsidP="00D849A3">
            <w:pPr>
              <w:jc w:val="both"/>
              <w:rPr>
                <w:rFonts w:asciiTheme="minorHAnsi" w:hAnsiTheme="minorHAnsi" w:cstheme="minorHAnsi"/>
              </w:rPr>
            </w:pPr>
          </w:p>
        </w:tc>
        <w:tc>
          <w:tcPr>
            <w:tcW w:w="4510" w:type="dxa"/>
          </w:tcPr>
          <w:p w14:paraId="43915EBA" w14:textId="7D68237D" w:rsidR="00C50819" w:rsidRPr="00A22A2F" w:rsidRDefault="00C50819" w:rsidP="00D849A3">
            <w:pPr>
              <w:jc w:val="both"/>
              <w:rPr>
                <w:rFonts w:asciiTheme="minorHAnsi" w:hAnsiTheme="minorHAnsi" w:cstheme="minorHAnsi"/>
              </w:rPr>
            </w:pPr>
            <w:r>
              <w:rPr>
                <w:rFonts w:asciiTheme="minorHAnsi" w:hAnsiTheme="minorHAnsi" w:cstheme="minorHAnsi"/>
              </w:rPr>
              <w:t>Delete surveys</w:t>
            </w:r>
          </w:p>
        </w:tc>
      </w:tr>
      <w:tr w:rsidR="00C50819" w14:paraId="73388AC5" w14:textId="77777777" w:rsidTr="00A22A2F">
        <w:tc>
          <w:tcPr>
            <w:tcW w:w="4509" w:type="dxa"/>
            <w:vMerge/>
          </w:tcPr>
          <w:p w14:paraId="05933492" w14:textId="77777777" w:rsidR="00C50819" w:rsidRPr="00A22A2F" w:rsidRDefault="00C50819" w:rsidP="00D849A3">
            <w:pPr>
              <w:jc w:val="both"/>
              <w:rPr>
                <w:rFonts w:asciiTheme="minorHAnsi" w:hAnsiTheme="minorHAnsi" w:cstheme="minorHAnsi"/>
              </w:rPr>
            </w:pPr>
          </w:p>
        </w:tc>
        <w:tc>
          <w:tcPr>
            <w:tcW w:w="4510" w:type="dxa"/>
          </w:tcPr>
          <w:p w14:paraId="7B547C7C" w14:textId="1484AC61" w:rsidR="00C50819" w:rsidRPr="00A22A2F" w:rsidRDefault="00C50819" w:rsidP="00D849A3">
            <w:pPr>
              <w:jc w:val="both"/>
              <w:rPr>
                <w:rFonts w:asciiTheme="minorHAnsi" w:hAnsiTheme="minorHAnsi" w:cstheme="minorHAnsi"/>
              </w:rPr>
            </w:pPr>
            <w:r>
              <w:rPr>
                <w:rFonts w:asciiTheme="minorHAnsi" w:hAnsiTheme="minorHAnsi" w:cstheme="minorHAnsi"/>
              </w:rPr>
              <w:t>Manage visitor registered</w:t>
            </w:r>
          </w:p>
        </w:tc>
      </w:tr>
      <w:tr w:rsidR="00C50819" w14:paraId="4CDDAEC8" w14:textId="77777777" w:rsidTr="00A22A2F">
        <w:tc>
          <w:tcPr>
            <w:tcW w:w="4509" w:type="dxa"/>
            <w:vMerge/>
          </w:tcPr>
          <w:p w14:paraId="5B308CCB" w14:textId="77777777" w:rsidR="00C50819" w:rsidRPr="00A22A2F" w:rsidRDefault="00C50819" w:rsidP="00D849A3">
            <w:pPr>
              <w:jc w:val="both"/>
              <w:rPr>
                <w:rFonts w:asciiTheme="minorHAnsi" w:hAnsiTheme="minorHAnsi" w:cstheme="minorHAnsi"/>
              </w:rPr>
            </w:pPr>
          </w:p>
        </w:tc>
        <w:tc>
          <w:tcPr>
            <w:tcW w:w="4510" w:type="dxa"/>
          </w:tcPr>
          <w:p w14:paraId="709630DE" w14:textId="3DFD38C7" w:rsidR="00C50819" w:rsidRPr="00A22A2F" w:rsidRDefault="00C50819" w:rsidP="00D849A3">
            <w:pPr>
              <w:jc w:val="both"/>
              <w:rPr>
                <w:rFonts w:asciiTheme="minorHAnsi" w:hAnsiTheme="minorHAnsi" w:cstheme="minorHAnsi"/>
              </w:rPr>
            </w:pPr>
            <w:r>
              <w:rPr>
                <w:rFonts w:asciiTheme="minorHAnsi" w:hAnsiTheme="minorHAnsi" w:cstheme="minorHAnsi"/>
              </w:rPr>
              <w:t>Manage FAQ, support information</w:t>
            </w:r>
          </w:p>
        </w:tc>
      </w:tr>
      <w:tr w:rsidR="00172354" w14:paraId="24E1875E" w14:textId="77777777" w:rsidTr="001665D9">
        <w:tc>
          <w:tcPr>
            <w:tcW w:w="4509" w:type="dxa"/>
            <w:vMerge w:val="restart"/>
            <w:vAlign w:val="center"/>
          </w:tcPr>
          <w:p w14:paraId="6F870B7D" w14:textId="121411A5" w:rsidR="00172354" w:rsidRDefault="00172354" w:rsidP="001665D9">
            <w:r>
              <w:t>Student/Faculty</w:t>
            </w:r>
          </w:p>
        </w:tc>
        <w:tc>
          <w:tcPr>
            <w:tcW w:w="4510" w:type="dxa"/>
          </w:tcPr>
          <w:p w14:paraId="2AD0BCA3" w14:textId="3B287EE4" w:rsidR="00172354" w:rsidRDefault="00172354" w:rsidP="00D849A3">
            <w:pPr>
              <w:jc w:val="both"/>
            </w:pPr>
            <w:r>
              <w:rPr>
                <w:rFonts w:cstheme="minorHAnsi"/>
              </w:rPr>
              <w:t>Authenticate</w:t>
            </w:r>
          </w:p>
        </w:tc>
      </w:tr>
      <w:tr w:rsidR="00172354" w14:paraId="23812B52" w14:textId="77777777" w:rsidTr="00A22A2F">
        <w:tc>
          <w:tcPr>
            <w:tcW w:w="4509" w:type="dxa"/>
            <w:vMerge/>
          </w:tcPr>
          <w:p w14:paraId="7B12E5EE" w14:textId="77777777" w:rsidR="00172354" w:rsidRDefault="00172354" w:rsidP="00D849A3">
            <w:pPr>
              <w:jc w:val="both"/>
            </w:pPr>
          </w:p>
        </w:tc>
        <w:tc>
          <w:tcPr>
            <w:tcW w:w="4510" w:type="dxa"/>
          </w:tcPr>
          <w:p w14:paraId="1F0BD1ED" w14:textId="4AFBC1DD" w:rsidR="00172354" w:rsidRDefault="00172354" w:rsidP="00D849A3">
            <w:pPr>
              <w:jc w:val="both"/>
            </w:pPr>
            <w:r>
              <w:t>Read/filter/search surveys</w:t>
            </w:r>
          </w:p>
        </w:tc>
      </w:tr>
      <w:tr w:rsidR="00172354" w14:paraId="1E42FCB9" w14:textId="77777777" w:rsidTr="00A22A2F">
        <w:tc>
          <w:tcPr>
            <w:tcW w:w="4509" w:type="dxa"/>
            <w:vMerge/>
          </w:tcPr>
          <w:p w14:paraId="2D67A170" w14:textId="77777777" w:rsidR="00172354" w:rsidRDefault="00172354" w:rsidP="00D849A3">
            <w:pPr>
              <w:jc w:val="both"/>
            </w:pPr>
          </w:p>
        </w:tc>
        <w:tc>
          <w:tcPr>
            <w:tcW w:w="4510" w:type="dxa"/>
          </w:tcPr>
          <w:p w14:paraId="7BA90573" w14:textId="4E595E95" w:rsidR="00172354" w:rsidRDefault="00172354" w:rsidP="00D849A3">
            <w:pPr>
              <w:jc w:val="both"/>
            </w:pPr>
            <w:r>
              <w:t>Do surveys</w:t>
            </w:r>
          </w:p>
        </w:tc>
      </w:tr>
      <w:tr w:rsidR="00172354" w14:paraId="66A11711" w14:textId="77777777" w:rsidTr="00A22A2F">
        <w:tc>
          <w:tcPr>
            <w:tcW w:w="4509" w:type="dxa"/>
            <w:vMerge/>
          </w:tcPr>
          <w:p w14:paraId="358B4937" w14:textId="77777777" w:rsidR="00172354" w:rsidRDefault="00172354" w:rsidP="00D849A3">
            <w:pPr>
              <w:jc w:val="both"/>
            </w:pPr>
          </w:p>
        </w:tc>
        <w:tc>
          <w:tcPr>
            <w:tcW w:w="4510" w:type="dxa"/>
          </w:tcPr>
          <w:p w14:paraId="3B8489A3" w14:textId="09480E69" w:rsidR="00172354" w:rsidRDefault="00172354" w:rsidP="00D849A3">
            <w:pPr>
              <w:jc w:val="both"/>
            </w:pPr>
            <w:r>
              <w:t>Read survey results and top survey</w:t>
            </w:r>
            <w:r w:rsidR="00CC1877">
              <w:t xml:space="preserve"> results</w:t>
            </w:r>
          </w:p>
        </w:tc>
      </w:tr>
      <w:tr w:rsidR="00172354" w14:paraId="778AD136" w14:textId="77777777" w:rsidTr="00A22A2F">
        <w:tc>
          <w:tcPr>
            <w:tcW w:w="4509" w:type="dxa"/>
            <w:vMerge/>
          </w:tcPr>
          <w:p w14:paraId="251975AF" w14:textId="77777777" w:rsidR="00172354" w:rsidRDefault="00172354" w:rsidP="00D849A3">
            <w:pPr>
              <w:jc w:val="both"/>
            </w:pPr>
          </w:p>
        </w:tc>
        <w:tc>
          <w:tcPr>
            <w:tcW w:w="4510" w:type="dxa"/>
          </w:tcPr>
          <w:p w14:paraId="5CC4735E" w14:textId="2DF244C9" w:rsidR="00172354" w:rsidRDefault="00172354" w:rsidP="00D849A3">
            <w:pPr>
              <w:jc w:val="both"/>
            </w:pPr>
            <w:r>
              <w:t>Edit profile</w:t>
            </w:r>
          </w:p>
        </w:tc>
      </w:tr>
    </w:tbl>
    <w:p w14:paraId="3B2BC1EF" w14:textId="0F86F510" w:rsidR="00952590" w:rsidRDefault="00952590" w:rsidP="00D849A3">
      <w:pPr>
        <w:jc w:val="both"/>
      </w:pPr>
      <w:r>
        <w:br w:type="page"/>
      </w:r>
    </w:p>
    <w:p w14:paraId="1EF5CE80" w14:textId="04047C93" w:rsidR="005C6D45" w:rsidRDefault="00AF7888">
      <w:pPr>
        <w:pStyle w:val="Heading1"/>
      </w:pPr>
      <w:bookmarkStart w:id="15" w:name="_Toc58086120"/>
      <w:r>
        <w:lastRenderedPageBreak/>
        <w:t>Project Design</w:t>
      </w:r>
      <w:bookmarkEnd w:id="15"/>
    </w:p>
    <w:p w14:paraId="2D4A8E09" w14:textId="058B0EB7" w:rsidR="005C6D45" w:rsidRDefault="00FE6E69" w:rsidP="00FE6E69">
      <w:pPr>
        <w:pStyle w:val="Heading2"/>
      </w:pPr>
      <w:bookmarkStart w:id="16" w:name="_Toc58086121"/>
      <w:r>
        <w:t>1. Business Function Diagram</w:t>
      </w:r>
      <w:bookmarkEnd w:id="16"/>
    </w:p>
    <w:p w14:paraId="531D5B80" w14:textId="77777777" w:rsidR="000F227D" w:rsidRDefault="00A224F5" w:rsidP="000F227D">
      <w:pPr>
        <w:keepNext/>
      </w:pPr>
      <w:r>
        <w:rPr>
          <w:noProof/>
        </w:rPr>
        <w:drawing>
          <wp:inline distT="0" distB="0" distL="0" distR="0" wp14:anchorId="1254C60F" wp14:editId="17701396">
            <wp:extent cx="5733415" cy="4302125"/>
            <wp:effectExtent l="0" t="0" r="635"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5733415" cy="4302125"/>
                    </a:xfrm>
                    <a:prstGeom prst="rect">
                      <a:avLst/>
                    </a:prstGeom>
                  </pic:spPr>
                </pic:pic>
              </a:graphicData>
            </a:graphic>
          </wp:inline>
        </w:drawing>
      </w:r>
    </w:p>
    <w:p w14:paraId="42C023F9" w14:textId="38F3198B" w:rsidR="00A224F5" w:rsidRDefault="008722B9" w:rsidP="000F227D">
      <w:pPr>
        <w:pStyle w:val="Caption"/>
        <w:jc w:val="center"/>
      </w:pPr>
      <w:r>
        <w:fldChar w:fldCharType="begin"/>
      </w:r>
      <w:r>
        <w:instrText xml:space="preserve"> SEQ Figure \* ARABIC </w:instrText>
      </w:r>
      <w:r>
        <w:fldChar w:fldCharType="separate"/>
      </w:r>
      <w:r w:rsidR="002A759C">
        <w:rPr>
          <w:noProof/>
        </w:rPr>
        <w:t>1</w:t>
      </w:r>
      <w:r>
        <w:rPr>
          <w:noProof/>
        </w:rPr>
        <w:fldChar w:fldCharType="end"/>
      </w:r>
      <w:r w:rsidR="000F227D">
        <w:t>. Business Function Diagram</w:t>
      </w:r>
    </w:p>
    <w:p w14:paraId="7D1087DA" w14:textId="0C894970" w:rsidR="000F227D" w:rsidRDefault="00CF68FA" w:rsidP="0014621E">
      <w:pPr>
        <w:pStyle w:val="ListParagraph"/>
        <w:numPr>
          <w:ilvl w:val="0"/>
          <w:numId w:val="23"/>
        </w:numPr>
      </w:pPr>
      <w:r w:rsidRPr="00C43FBE">
        <w:rPr>
          <w:b/>
          <w:bCs/>
        </w:rPr>
        <w:t>Handle Accounts:</w:t>
      </w:r>
      <w:r>
        <w:t xml:space="preserve"> Handle functions relate to user accounts</w:t>
      </w:r>
    </w:p>
    <w:p w14:paraId="15F117D0" w14:textId="3B691100" w:rsidR="00CF68FA" w:rsidRDefault="00CF68FA" w:rsidP="002403C6">
      <w:pPr>
        <w:pStyle w:val="ListParagraph"/>
        <w:numPr>
          <w:ilvl w:val="0"/>
          <w:numId w:val="22"/>
        </w:numPr>
        <w:ind w:left="1080"/>
        <w:jc w:val="both"/>
      </w:pPr>
      <w:r>
        <w:t>Authenticate: Login/logout</w:t>
      </w:r>
    </w:p>
    <w:p w14:paraId="48BDFBAD" w14:textId="1FF8D934" w:rsidR="00CF68FA" w:rsidRDefault="00CF68FA" w:rsidP="002403C6">
      <w:pPr>
        <w:pStyle w:val="ListParagraph"/>
        <w:numPr>
          <w:ilvl w:val="0"/>
          <w:numId w:val="22"/>
        </w:numPr>
        <w:ind w:left="1080"/>
        <w:jc w:val="both"/>
      </w:pPr>
      <w:r>
        <w:t>Authorization: Authorize which route visitor can access</w:t>
      </w:r>
    </w:p>
    <w:p w14:paraId="28B16E58" w14:textId="16AF4A19" w:rsidR="00CF68FA" w:rsidRDefault="00CF68FA" w:rsidP="002403C6">
      <w:pPr>
        <w:pStyle w:val="ListParagraph"/>
        <w:numPr>
          <w:ilvl w:val="0"/>
          <w:numId w:val="22"/>
        </w:numPr>
        <w:ind w:left="1080"/>
        <w:jc w:val="both"/>
      </w:pPr>
      <w:r>
        <w:t>Manage Users: Manage visitor (Ban, Re-active, …)</w:t>
      </w:r>
    </w:p>
    <w:p w14:paraId="5DBA5FCC" w14:textId="34851D6F" w:rsidR="00CF68FA" w:rsidRDefault="00CF68FA" w:rsidP="002403C6">
      <w:pPr>
        <w:pStyle w:val="ListParagraph"/>
        <w:numPr>
          <w:ilvl w:val="0"/>
          <w:numId w:val="22"/>
        </w:numPr>
        <w:ind w:left="1080"/>
        <w:jc w:val="both"/>
      </w:pPr>
      <w:r>
        <w:t>Manage Profile: Edit personal profile</w:t>
      </w:r>
    </w:p>
    <w:p w14:paraId="71C6EE88" w14:textId="11FCAF78" w:rsidR="00534474" w:rsidRPr="00C43FBE" w:rsidRDefault="00534474" w:rsidP="0014621E">
      <w:pPr>
        <w:pStyle w:val="ListParagraph"/>
        <w:numPr>
          <w:ilvl w:val="0"/>
          <w:numId w:val="23"/>
        </w:numPr>
        <w:rPr>
          <w:b/>
          <w:bCs/>
        </w:rPr>
      </w:pPr>
      <w:r w:rsidRPr="00C43FBE">
        <w:rPr>
          <w:b/>
          <w:bCs/>
        </w:rPr>
        <w:t>Handle Surveys:</w:t>
      </w:r>
    </w:p>
    <w:p w14:paraId="25E44DE9" w14:textId="5B050F2D" w:rsidR="00534474" w:rsidRDefault="00534474" w:rsidP="002403C6">
      <w:pPr>
        <w:pStyle w:val="ListParagraph"/>
        <w:numPr>
          <w:ilvl w:val="0"/>
          <w:numId w:val="24"/>
        </w:numPr>
        <w:ind w:left="1080"/>
        <w:jc w:val="both"/>
      </w:pPr>
      <w:r>
        <w:t>Manage Surveys: Show/add/edit/remove</w:t>
      </w:r>
      <w:r w:rsidR="000A67CB">
        <w:t>/filter/search</w:t>
      </w:r>
      <w:r>
        <w:t xml:space="preserve"> surveys</w:t>
      </w:r>
    </w:p>
    <w:p w14:paraId="0CA78291" w14:textId="5768D8ED" w:rsidR="000A67CB" w:rsidRDefault="007E1933" w:rsidP="002403C6">
      <w:pPr>
        <w:pStyle w:val="ListParagraph"/>
        <w:numPr>
          <w:ilvl w:val="0"/>
          <w:numId w:val="24"/>
        </w:numPr>
        <w:ind w:left="1080"/>
        <w:jc w:val="both"/>
      </w:pPr>
      <w:r>
        <w:t>Do Surveys: Submit survey</w:t>
      </w:r>
    </w:p>
    <w:p w14:paraId="6C56E3DF" w14:textId="4423D1C3" w:rsidR="002008EB" w:rsidRDefault="002008EB" w:rsidP="002403C6">
      <w:pPr>
        <w:pStyle w:val="ListParagraph"/>
        <w:numPr>
          <w:ilvl w:val="0"/>
          <w:numId w:val="24"/>
        </w:numPr>
        <w:ind w:left="1080"/>
        <w:jc w:val="both"/>
      </w:pPr>
      <w:r>
        <w:t>Statistic Survey Results: See personal results and statistic top results each survey</w:t>
      </w:r>
    </w:p>
    <w:p w14:paraId="4A235454" w14:textId="1AAC1FDE" w:rsidR="00534474" w:rsidRPr="00C43FBE" w:rsidRDefault="00534474" w:rsidP="0014621E">
      <w:pPr>
        <w:pStyle w:val="ListParagraph"/>
        <w:numPr>
          <w:ilvl w:val="0"/>
          <w:numId w:val="23"/>
        </w:numPr>
        <w:rPr>
          <w:b/>
          <w:bCs/>
        </w:rPr>
      </w:pPr>
      <w:r w:rsidRPr="00C43FBE">
        <w:rPr>
          <w:b/>
          <w:bCs/>
        </w:rPr>
        <w:t>Serve Statistic Contents</w:t>
      </w:r>
    </w:p>
    <w:p w14:paraId="52552B32" w14:textId="6C46F31A" w:rsidR="00DE374F" w:rsidRDefault="00DE374F" w:rsidP="00A224F5">
      <w:r>
        <w:br w:type="page"/>
      </w:r>
    </w:p>
    <w:p w14:paraId="3002B30F" w14:textId="5A704122" w:rsidR="005546BA" w:rsidRDefault="005546BA" w:rsidP="005546BA">
      <w:pPr>
        <w:pStyle w:val="Heading2"/>
      </w:pPr>
      <w:bookmarkStart w:id="17" w:name="_Toc58086122"/>
      <w:r>
        <w:lastRenderedPageBreak/>
        <w:t>2.</w:t>
      </w:r>
      <w:r w:rsidR="005B1A05">
        <w:t xml:space="preserve"> </w:t>
      </w:r>
      <w:r>
        <w:t>Dataflow Diagram</w:t>
      </w:r>
      <w:bookmarkEnd w:id="17"/>
    </w:p>
    <w:p w14:paraId="07DD2D7F" w14:textId="3C52DB3B" w:rsidR="005B1A05" w:rsidRDefault="005B1A05" w:rsidP="005B1A05">
      <w:pPr>
        <w:pStyle w:val="Heading3"/>
        <w:ind w:left="360"/>
      </w:pPr>
      <w:bookmarkStart w:id="18" w:name="_Toc58086123"/>
      <w:r>
        <w:t>2.1. Context DFD</w:t>
      </w:r>
      <w:bookmarkEnd w:id="18"/>
    </w:p>
    <w:p w14:paraId="780FA37D" w14:textId="77777777" w:rsidR="002C44DB" w:rsidRDefault="002C44DB" w:rsidP="002C44DB">
      <w:pPr>
        <w:keepNext/>
      </w:pPr>
      <w:r>
        <w:rPr>
          <w:noProof/>
        </w:rPr>
        <w:drawing>
          <wp:inline distT="0" distB="0" distL="0" distR="0" wp14:anchorId="4725C7A4" wp14:editId="27A52B9F">
            <wp:extent cx="5534025" cy="3057525"/>
            <wp:effectExtent l="0" t="0" r="9525"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5534025" cy="3057525"/>
                    </a:xfrm>
                    <a:prstGeom prst="rect">
                      <a:avLst/>
                    </a:prstGeom>
                  </pic:spPr>
                </pic:pic>
              </a:graphicData>
            </a:graphic>
          </wp:inline>
        </w:drawing>
      </w:r>
    </w:p>
    <w:p w14:paraId="51B12C91" w14:textId="218CE0C3" w:rsidR="002C44DB" w:rsidRPr="002C44DB" w:rsidRDefault="008722B9" w:rsidP="002C44DB">
      <w:pPr>
        <w:pStyle w:val="Caption"/>
        <w:jc w:val="center"/>
      </w:pPr>
      <w:r>
        <w:fldChar w:fldCharType="begin"/>
      </w:r>
      <w:r>
        <w:instrText xml:space="preserve"> SEQ Figu</w:instrText>
      </w:r>
      <w:r>
        <w:instrText xml:space="preserve">re \* ARABIC </w:instrText>
      </w:r>
      <w:r>
        <w:fldChar w:fldCharType="separate"/>
      </w:r>
      <w:r w:rsidR="002A759C">
        <w:rPr>
          <w:noProof/>
        </w:rPr>
        <w:t>2</w:t>
      </w:r>
      <w:r>
        <w:rPr>
          <w:noProof/>
        </w:rPr>
        <w:fldChar w:fldCharType="end"/>
      </w:r>
      <w:r w:rsidR="002C44DB">
        <w:t>. Context Dataflow Diagram</w:t>
      </w:r>
    </w:p>
    <w:p w14:paraId="4814C91B" w14:textId="38A8F85F" w:rsidR="005B1A05" w:rsidRDefault="005B1A05" w:rsidP="005B1A05">
      <w:pPr>
        <w:pStyle w:val="Heading3"/>
        <w:ind w:left="360"/>
      </w:pPr>
      <w:bookmarkStart w:id="19" w:name="_Toc58086124"/>
      <w:r>
        <w:t>2.2. DFD Rank 0</w:t>
      </w:r>
      <w:bookmarkEnd w:id="19"/>
    </w:p>
    <w:p w14:paraId="6E2C2C1B" w14:textId="77777777" w:rsidR="002C44DB" w:rsidRDefault="002C44DB" w:rsidP="002C44DB">
      <w:pPr>
        <w:keepNext/>
      </w:pPr>
      <w:r>
        <w:rPr>
          <w:noProof/>
        </w:rPr>
        <w:drawing>
          <wp:inline distT="0" distB="0" distL="0" distR="0" wp14:anchorId="4A9930F6" wp14:editId="2E7135B7">
            <wp:extent cx="5733415" cy="3776345"/>
            <wp:effectExtent l="0" t="0" r="63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stretch>
                      <a:fillRect/>
                    </a:stretch>
                  </pic:blipFill>
                  <pic:spPr>
                    <a:xfrm>
                      <a:off x="0" y="0"/>
                      <a:ext cx="5733415" cy="3776345"/>
                    </a:xfrm>
                    <a:prstGeom prst="rect">
                      <a:avLst/>
                    </a:prstGeom>
                  </pic:spPr>
                </pic:pic>
              </a:graphicData>
            </a:graphic>
          </wp:inline>
        </w:drawing>
      </w:r>
    </w:p>
    <w:p w14:paraId="71DB2EA3" w14:textId="25A9F6B2" w:rsidR="00A10261" w:rsidRDefault="008722B9" w:rsidP="00A10261">
      <w:pPr>
        <w:pStyle w:val="Caption"/>
        <w:jc w:val="center"/>
      </w:pPr>
      <w:r>
        <w:fldChar w:fldCharType="begin"/>
      </w:r>
      <w:r>
        <w:instrText xml:space="preserve"> SEQ Figure \* ARABIC </w:instrText>
      </w:r>
      <w:r>
        <w:fldChar w:fldCharType="separate"/>
      </w:r>
      <w:r w:rsidR="002A759C">
        <w:rPr>
          <w:noProof/>
        </w:rPr>
        <w:t>3</w:t>
      </w:r>
      <w:r>
        <w:rPr>
          <w:noProof/>
        </w:rPr>
        <w:fldChar w:fldCharType="end"/>
      </w:r>
      <w:r w:rsidR="002C44DB">
        <w:t>. Rank 0 Dataflow Diagram</w:t>
      </w:r>
    </w:p>
    <w:p w14:paraId="23A2BF52" w14:textId="2F3A7D06" w:rsidR="00BF4642" w:rsidRDefault="00BF4642" w:rsidP="00BF4642">
      <w:pPr>
        <w:pStyle w:val="Heading2"/>
      </w:pPr>
      <w:bookmarkStart w:id="20" w:name="_Toc58086125"/>
      <w:r>
        <w:lastRenderedPageBreak/>
        <w:t>3. Entity Relationship Diagram</w:t>
      </w:r>
      <w:bookmarkEnd w:id="20"/>
    </w:p>
    <w:p w14:paraId="324A26AF" w14:textId="77777777" w:rsidR="001E7D40" w:rsidRDefault="001E7D40" w:rsidP="001E7D40">
      <w:pPr>
        <w:keepNext/>
      </w:pPr>
      <w:r>
        <w:rPr>
          <w:noProof/>
        </w:rPr>
        <w:drawing>
          <wp:inline distT="0" distB="0" distL="0" distR="0" wp14:anchorId="03A7DB9D" wp14:editId="71EEE551">
            <wp:extent cx="5733415" cy="2230120"/>
            <wp:effectExtent l="0" t="0" r="63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stretch>
                      <a:fillRect/>
                    </a:stretch>
                  </pic:blipFill>
                  <pic:spPr>
                    <a:xfrm>
                      <a:off x="0" y="0"/>
                      <a:ext cx="5733415" cy="2230120"/>
                    </a:xfrm>
                    <a:prstGeom prst="rect">
                      <a:avLst/>
                    </a:prstGeom>
                  </pic:spPr>
                </pic:pic>
              </a:graphicData>
            </a:graphic>
          </wp:inline>
        </w:drawing>
      </w:r>
    </w:p>
    <w:p w14:paraId="6A985A75" w14:textId="3ABA65FA" w:rsidR="001E7D40" w:rsidRPr="001E7D40" w:rsidRDefault="008722B9" w:rsidP="001E7D40">
      <w:pPr>
        <w:pStyle w:val="Caption"/>
        <w:jc w:val="center"/>
      </w:pPr>
      <w:r>
        <w:fldChar w:fldCharType="begin"/>
      </w:r>
      <w:r>
        <w:instrText xml:space="preserve"> SEQ Figure \* ARABIC </w:instrText>
      </w:r>
      <w:r>
        <w:fldChar w:fldCharType="separate"/>
      </w:r>
      <w:r w:rsidR="002A759C">
        <w:rPr>
          <w:noProof/>
        </w:rPr>
        <w:t>4</w:t>
      </w:r>
      <w:r>
        <w:rPr>
          <w:noProof/>
        </w:rPr>
        <w:fldChar w:fldCharType="end"/>
      </w:r>
      <w:r w:rsidR="001E7D40">
        <w:t>. Entity Relationship Diagram</w:t>
      </w:r>
    </w:p>
    <w:p w14:paraId="155FF49C" w14:textId="77777777" w:rsidR="001E1AD6" w:rsidRDefault="001E1AD6" w:rsidP="00170C61"/>
    <w:p w14:paraId="5CF8F5EE" w14:textId="34475AC4" w:rsidR="002E6187" w:rsidRDefault="002E6187" w:rsidP="002E6187">
      <w:pPr>
        <w:pStyle w:val="Heading3"/>
      </w:pPr>
      <w:bookmarkStart w:id="21" w:name="_Toc58086126"/>
      <w:r>
        <w:t>3.1. Entities Declaration</w:t>
      </w:r>
      <w:bookmarkEnd w:id="21"/>
    </w:p>
    <w:p w14:paraId="03C3B7C2" w14:textId="53F9BE40" w:rsidR="002E6187" w:rsidRDefault="00167254" w:rsidP="00230289">
      <w:pPr>
        <w:pStyle w:val="ListParagraph"/>
        <w:numPr>
          <w:ilvl w:val="0"/>
          <w:numId w:val="26"/>
        </w:numPr>
        <w:jc w:val="both"/>
      </w:pPr>
      <w:r w:rsidRPr="00C767FA">
        <w:rPr>
          <w:b/>
          <w:bCs/>
        </w:rPr>
        <w:t>User:</w:t>
      </w:r>
      <w:r>
        <w:t xml:space="preserve"> Account of admins and visitors (students, faculty)</w:t>
      </w:r>
      <w:r w:rsidR="00F26448">
        <w:t>.</w:t>
      </w:r>
    </w:p>
    <w:p w14:paraId="689D5C2F" w14:textId="00944A79" w:rsidR="00167254" w:rsidRDefault="00167254" w:rsidP="00230289">
      <w:pPr>
        <w:pStyle w:val="ListParagraph"/>
        <w:numPr>
          <w:ilvl w:val="0"/>
          <w:numId w:val="26"/>
        </w:numPr>
        <w:jc w:val="both"/>
      </w:pPr>
      <w:r w:rsidRPr="00C767FA">
        <w:rPr>
          <w:b/>
          <w:bCs/>
        </w:rPr>
        <w:t>Survey:</w:t>
      </w:r>
      <w:r>
        <w:t xml:space="preserve"> </w:t>
      </w:r>
      <w:proofErr w:type="gramStart"/>
      <w:r>
        <w:t>An</w:t>
      </w:r>
      <w:proofErr w:type="gramEnd"/>
      <w:r>
        <w:t xml:space="preserve"> survey run for a seminar, like a quiz test, has many question with options </w:t>
      </w:r>
      <w:r w:rsidR="00CA30EC">
        <w:t xml:space="preserve">for </w:t>
      </w:r>
      <w:r w:rsidR="0097381D">
        <w:t>visitor</w:t>
      </w:r>
      <w:r w:rsidR="00CA30EC">
        <w:t xml:space="preserve"> choose</w:t>
      </w:r>
      <w:r w:rsidR="00F26448">
        <w:t>.</w:t>
      </w:r>
    </w:p>
    <w:p w14:paraId="3673E9E8" w14:textId="401F01C9" w:rsidR="00167254" w:rsidRDefault="00167254" w:rsidP="00230289">
      <w:pPr>
        <w:pStyle w:val="ListParagraph"/>
        <w:numPr>
          <w:ilvl w:val="0"/>
          <w:numId w:val="26"/>
        </w:numPr>
        <w:jc w:val="both"/>
      </w:pPr>
      <w:r w:rsidRPr="00C767FA">
        <w:rPr>
          <w:b/>
          <w:bCs/>
        </w:rPr>
        <w:t>Survey Question:</w:t>
      </w:r>
      <w:r>
        <w:t xml:space="preserve"> Questions in each survey</w:t>
      </w:r>
      <w:r w:rsidR="00F26448">
        <w:t>.</w:t>
      </w:r>
    </w:p>
    <w:p w14:paraId="4619F592" w14:textId="5082AC76" w:rsidR="00167254" w:rsidRDefault="00167254" w:rsidP="00230289">
      <w:pPr>
        <w:pStyle w:val="ListParagraph"/>
        <w:numPr>
          <w:ilvl w:val="0"/>
          <w:numId w:val="26"/>
        </w:numPr>
        <w:jc w:val="both"/>
      </w:pPr>
      <w:r w:rsidRPr="00C767FA">
        <w:rPr>
          <w:b/>
          <w:bCs/>
        </w:rPr>
        <w:t>Question Option:</w:t>
      </w:r>
      <w:r>
        <w:t xml:space="preserve"> Options in each question</w:t>
      </w:r>
      <w:r w:rsidR="00F26448">
        <w:t>.</w:t>
      </w:r>
    </w:p>
    <w:p w14:paraId="09B65527" w14:textId="28CCB684" w:rsidR="0097381D" w:rsidRDefault="0097381D" w:rsidP="00230289">
      <w:pPr>
        <w:pStyle w:val="ListParagraph"/>
        <w:numPr>
          <w:ilvl w:val="0"/>
          <w:numId w:val="26"/>
        </w:numPr>
        <w:jc w:val="both"/>
      </w:pPr>
      <w:r w:rsidRPr="00C767FA">
        <w:rPr>
          <w:b/>
          <w:bCs/>
        </w:rPr>
        <w:t>Survey Result:</w:t>
      </w:r>
      <w:r>
        <w:t xml:space="preserve"> Contains list of options a visitor </w:t>
      </w:r>
      <w:proofErr w:type="gramStart"/>
      <w:r>
        <w:t>choose</w:t>
      </w:r>
      <w:proofErr w:type="gramEnd"/>
      <w:r>
        <w:t xml:space="preserve"> for a survey and mark this user get</w:t>
      </w:r>
      <w:r w:rsidR="00F26448">
        <w:t>.</w:t>
      </w:r>
    </w:p>
    <w:p w14:paraId="43AEA00D" w14:textId="314DF896" w:rsidR="000D0A51" w:rsidRDefault="000D0A51" w:rsidP="00230289">
      <w:pPr>
        <w:pStyle w:val="ListParagraph"/>
        <w:numPr>
          <w:ilvl w:val="0"/>
          <w:numId w:val="26"/>
        </w:numPr>
        <w:jc w:val="both"/>
      </w:pPr>
      <w:r w:rsidRPr="00C767FA">
        <w:rPr>
          <w:b/>
          <w:bCs/>
        </w:rPr>
        <w:t>Survey Answer:</w:t>
      </w:r>
      <w:r>
        <w:t xml:space="preserve"> Corresponding to Question Option the visitor </w:t>
      </w:r>
      <w:proofErr w:type="gramStart"/>
      <w:r>
        <w:t>choose</w:t>
      </w:r>
      <w:proofErr w:type="gramEnd"/>
      <w:r w:rsidR="00F26448">
        <w:t>.</w:t>
      </w:r>
    </w:p>
    <w:p w14:paraId="17465DB9" w14:textId="1AB412B9" w:rsidR="009D26A5" w:rsidRDefault="009D26A5" w:rsidP="00230289">
      <w:pPr>
        <w:pStyle w:val="ListParagraph"/>
        <w:numPr>
          <w:ilvl w:val="0"/>
          <w:numId w:val="26"/>
        </w:numPr>
        <w:jc w:val="both"/>
      </w:pPr>
      <w:r w:rsidRPr="00316594">
        <w:rPr>
          <w:b/>
          <w:bCs/>
        </w:rPr>
        <w:t>FAQ:</w:t>
      </w:r>
      <w:r>
        <w:t xml:space="preserve"> FAQ</w:t>
      </w:r>
      <w:r w:rsidR="00E5454C">
        <w:t>.</w:t>
      </w:r>
    </w:p>
    <w:p w14:paraId="68F889A5" w14:textId="77777777" w:rsidR="002E6187" w:rsidRDefault="002E6187" w:rsidP="00170C61"/>
    <w:p w14:paraId="7D1408B4" w14:textId="520A3899" w:rsidR="001B21B0" w:rsidRDefault="002E6187" w:rsidP="002E6187">
      <w:pPr>
        <w:pStyle w:val="Heading3"/>
      </w:pPr>
      <w:bookmarkStart w:id="22" w:name="_Toc58086127"/>
      <w:r>
        <w:t xml:space="preserve">3.2. </w:t>
      </w:r>
      <w:r w:rsidR="001B21B0">
        <w:t>Notes:</w:t>
      </w:r>
      <w:bookmarkEnd w:id="22"/>
    </w:p>
    <w:p w14:paraId="0A9D119E" w14:textId="631B3EFA" w:rsidR="001436D5" w:rsidRPr="00C767FA" w:rsidRDefault="001B21B0" w:rsidP="00BE1445">
      <w:pPr>
        <w:pStyle w:val="ListParagraph"/>
        <w:numPr>
          <w:ilvl w:val="0"/>
          <w:numId w:val="25"/>
        </w:numPr>
        <w:jc w:val="both"/>
      </w:pPr>
      <w:r w:rsidRPr="00C767FA">
        <w:rPr>
          <w:b/>
          <w:bCs/>
        </w:rPr>
        <w:t>1 User – n Survey:</w:t>
      </w:r>
      <w:r>
        <w:t xml:space="preserve"> </w:t>
      </w:r>
      <w:r w:rsidRPr="00C767FA">
        <w:t xml:space="preserve">1 </w:t>
      </w:r>
      <w:r w:rsidR="001436D5" w:rsidRPr="00C767FA">
        <w:t>admin</w:t>
      </w:r>
      <w:r w:rsidRPr="00C767FA">
        <w:t xml:space="preserve"> create many surveys</w:t>
      </w:r>
      <w:r w:rsidR="000D1E1C" w:rsidRPr="00C767FA">
        <w:t xml:space="preserve">, 1 survey can be created just by 1 </w:t>
      </w:r>
      <w:r w:rsidR="001436D5" w:rsidRPr="00C767FA">
        <w:t>admin</w:t>
      </w:r>
      <w:r w:rsidR="008D71D9" w:rsidRPr="00C767FA">
        <w:t>.</w:t>
      </w:r>
    </w:p>
    <w:p w14:paraId="765AB868" w14:textId="274BEC77" w:rsidR="008D71D9" w:rsidRPr="00C767FA" w:rsidRDefault="001436D5" w:rsidP="00BE1445">
      <w:pPr>
        <w:pStyle w:val="ListParagraph"/>
        <w:numPr>
          <w:ilvl w:val="0"/>
          <w:numId w:val="25"/>
        </w:numPr>
        <w:jc w:val="both"/>
      </w:pPr>
      <w:r w:rsidRPr="00C767FA">
        <w:rPr>
          <w:b/>
          <w:bCs/>
        </w:rPr>
        <w:t>1 User – n Survey Result:</w:t>
      </w:r>
      <w:r>
        <w:t xml:space="preserve"> </w:t>
      </w:r>
      <w:r w:rsidRPr="00C767FA">
        <w:t>1 visitor can do many surveys so has many survey results</w:t>
      </w:r>
      <w:r w:rsidR="001B6B1F" w:rsidRPr="00C767FA">
        <w:t xml:space="preserve">, 1 survey result is </w:t>
      </w:r>
      <w:proofErr w:type="gramStart"/>
      <w:r w:rsidR="001B6B1F" w:rsidRPr="00C767FA">
        <w:t>belong</w:t>
      </w:r>
      <w:proofErr w:type="gramEnd"/>
      <w:r w:rsidR="001B6B1F" w:rsidRPr="00C767FA">
        <w:t xml:space="preserve"> to 1 visitor</w:t>
      </w:r>
      <w:r w:rsidR="008D71D9" w:rsidRPr="00C767FA">
        <w:t>.</w:t>
      </w:r>
    </w:p>
    <w:p w14:paraId="26BB5D6F" w14:textId="67EA9EF4" w:rsidR="008D71D9" w:rsidRPr="00C767FA" w:rsidRDefault="00C67924" w:rsidP="00BE1445">
      <w:pPr>
        <w:pStyle w:val="ListParagraph"/>
        <w:numPr>
          <w:ilvl w:val="0"/>
          <w:numId w:val="25"/>
        </w:numPr>
        <w:jc w:val="both"/>
      </w:pPr>
      <w:r w:rsidRPr="00C767FA">
        <w:rPr>
          <w:b/>
          <w:bCs/>
        </w:rPr>
        <w:t>1 Survey – n Survey Question:</w:t>
      </w:r>
      <w:r>
        <w:t xml:space="preserve"> </w:t>
      </w:r>
      <w:r w:rsidRPr="00C767FA">
        <w:t>1 survey contain</w:t>
      </w:r>
      <w:r w:rsidR="006F3F8C" w:rsidRPr="00C767FA">
        <w:t>s</w:t>
      </w:r>
      <w:r w:rsidRPr="00C767FA">
        <w:t xml:space="preserve"> many question</w:t>
      </w:r>
      <w:r w:rsidR="006F3F8C" w:rsidRPr="00C767FA">
        <w:t>s</w:t>
      </w:r>
      <w:r w:rsidR="006B11FE" w:rsidRPr="00C767FA">
        <w:t xml:space="preserve">, </w:t>
      </w:r>
      <w:r w:rsidR="006F3F8C" w:rsidRPr="00C767FA">
        <w:t>each</w:t>
      </w:r>
      <w:r w:rsidR="006B11FE" w:rsidRPr="00C767FA">
        <w:t xml:space="preserve"> question is </w:t>
      </w:r>
      <w:proofErr w:type="gramStart"/>
      <w:r w:rsidR="006B11FE" w:rsidRPr="00C767FA">
        <w:t>belong</w:t>
      </w:r>
      <w:proofErr w:type="gramEnd"/>
      <w:r w:rsidR="006B11FE" w:rsidRPr="00C767FA">
        <w:t xml:space="preserve"> to 1 survey</w:t>
      </w:r>
      <w:r w:rsidR="006F3F8C" w:rsidRPr="00C767FA">
        <w:t>.</w:t>
      </w:r>
    </w:p>
    <w:p w14:paraId="4A048B8A" w14:textId="2EE0E34A" w:rsidR="006F3F8C" w:rsidRPr="0073167D" w:rsidRDefault="006F3F8C" w:rsidP="00BE1445">
      <w:pPr>
        <w:pStyle w:val="ListParagraph"/>
        <w:numPr>
          <w:ilvl w:val="0"/>
          <w:numId w:val="25"/>
        </w:numPr>
        <w:jc w:val="both"/>
        <w:rPr>
          <w:i/>
          <w:iCs/>
        </w:rPr>
      </w:pPr>
      <w:r w:rsidRPr="00C767FA">
        <w:rPr>
          <w:b/>
          <w:bCs/>
        </w:rPr>
        <w:t>1 Survey Question – n Question Option:</w:t>
      </w:r>
      <w:r>
        <w:t xml:space="preserve"> </w:t>
      </w:r>
      <w:r w:rsidRPr="00C767FA">
        <w:t xml:space="preserve">1 Question contains many options, each option is </w:t>
      </w:r>
      <w:proofErr w:type="gramStart"/>
      <w:r w:rsidRPr="00C767FA">
        <w:t>belong</w:t>
      </w:r>
      <w:proofErr w:type="gramEnd"/>
      <w:r w:rsidRPr="00C767FA">
        <w:t xml:space="preserve"> to 1 question.</w:t>
      </w:r>
    </w:p>
    <w:p w14:paraId="047C4FE6" w14:textId="5F83A68E" w:rsidR="006F3F8C" w:rsidRPr="0073167D" w:rsidRDefault="006F3F8C" w:rsidP="00BE1445">
      <w:pPr>
        <w:pStyle w:val="ListParagraph"/>
        <w:numPr>
          <w:ilvl w:val="0"/>
          <w:numId w:val="25"/>
        </w:numPr>
        <w:jc w:val="both"/>
        <w:rPr>
          <w:i/>
          <w:iCs/>
        </w:rPr>
      </w:pPr>
      <w:r w:rsidRPr="00C767FA">
        <w:rPr>
          <w:b/>
          <w:bCs/>
        </w:rPr>
        <w:t>1 Survey – n Survey Result:</w:t>
      </w:r>
      <w:r>
        <w:t xml:space="preserve"> </w:t>
      </w:r>
      <w:r w:rsidRPr="00C767FA">
        <w:t>1 survey has many result</w:t>
      </w:r>
      <w:r w:rsidR="00AA3D57" w:rsidRPr="00C767FA">
        <w:t>s</w:t>
      </w:r>
      <w:r w:rsidRPr="00C767FA">
        <w:t xml:space="preserve"> belong to different visitors</w:t>
      </w:r>
      <w:r w:rsidR="00A80470" w:rsidRPr="00C767FA">
        <w:t xml:space="preserve">, 1 result is </w:t>
      </w:r>
      <w:proofErr w:type="gramStart"/>
      <w:r w:rsidR="00A80470" w:rsidRPr="00C767FA">
        <w:t>belong</w:t>
      </w:r>
      <w:proofErr w:type="gramEnd"/>
      <w:r w:rsidR="00A80470" w:rsidRPr="00C767FA">
        <w:t xml:space="preserve"> to 1 specific survey.</w:t>
      </w:r>
    </w:p>
    <w:p w14:paraId="58999078" w14:textId="2E36A7D6" w:rsidR="00E0625D" w:rsidRDefault="00E0625D" w:rsidP="00BE1445">
      <w:pPr>
        <w:pStyle w:val="ListParagraph"/>
        <w:numPr>
          <w:ilvl w:val="0"/>
          <w:numId w:val="25"/>
        </w:numPr>
        <w:jc w:val="both"/>
      </w:pPr>
      <w:r w:rsidRPr="00C767FA">
        <w:rPr>
          <w:b/>
          <w:bCs/>
        </w:rPr>
        <w:t>1 Survey Result – n Survey Answer:</w:t>
      </w:r>
      <w:r>
        <w:t xml:space="preserve"> </w:t>
      </w:r>
      <w:r w:rsidRPr="00C767FA">
        <w:t xml:space="preserve">1 survey results </w:t>
      </w:r>
      <w:proofErr w:type="gramStart"/>
      <w:r w:rsidRPr="00C767FA">
        <w:t>is</w:t>
      </w:r>
      <w:proofErr w:type="gramEnd"/>
      <w:r w:rsidRPr="00C767FA">
        <w:t xml:space="preserve"> a list of option 1 visitor </w:t>
      </w:r>
      <w:r w:rsidR="00176443" w:rsidRPr="00C767FA">
        <w:t>chosen</w:t>
      </w:r>
      <w:r w:rsidRPr="00C767FA">
        <w:t>, and each option corresponding to 1 survey answer</w:t>
      </w:r>
      <w:r w:rsidR="0073167D" w:rsidRPr="00C767FA">
        <w:t>.</w:t>
      </w:r>
    </w:p>
    <w:p w14:paraId="4F3E5F0F" w14:textId="6056A091" w:rsidR="006541D2" w:rsidRDefault="006541D2" w:rsidP="00170C61">
      <w:r>
        <w:br w:type="page"/>
      </w:r>
    </w:p>
    <w:p w14:paraId="16833FE7" w14:textId="3590DE6A" w:rsidR="00BF4642" w:rsidRDefault="00BF4642" w:rsidP="00BF4642">
      <w:pPr>
        <w:pStyle w:val="Heading2"/>
      </w:pPr>
      <w:bookmarkStart w:id="23" w:name="_Toc58086128"/>
      <w:r>
        <w:lastRenderedPageBreak/>
        <w:t>4. RM Diagram</w:t>
      </w:r>
      <w:bookmarkEnd w:id="23"/>
    </w:p>
    <w:p w14:paraId="61EB1780" w14:textId="77777777" w:rsidR="00DA1B76" w:rsidRDefault="00DA1B76" w:rsidP="00DA1B76">
      <w:pPr>
        <w:keepNext/>
      </w:pPr>
      <w:r>
        <w:rPr>
          <w:noProof/>
        </w:rPr>
        <w:drawing>
          <wp:inline distT="0" distB="0" distL="0" distR="0" wp14:anchorId="491607BF" wp14:editId="4DFC4C5A">
            <wp:extent cx="6790746" cy="43434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6797635" cy="4347806"/>
                    </a:xfrm>
                    <a:prstGeom prst="rect">
                      <a:avLst/>
                    </a:prstGeom>
                  </pic:spPr>
                </pic:pic>
              </a:graphicData>
            </a:graphic>
          </wp:inline>
        </w:drawing>
      </w:r>
    </w:p>
    <w:p w14:paraId="11B163C6" w14:textId="5EEF807D" w:rsidR="00DA1B76" w:rsidRDefault="008722B9" w:rsidP="00DA1B76">
      <w:pPr>
        <w:pStyle w:val="Caption"/>
        <w:jc w:val="center"/>
      </w:pPr>
      <w:r>
        <w:fldChar w:fldCharType="begin"/>
      </w:r>
      <w:r>
        <w:instrText xml:space="preserve"> SEQ Figure \* ARABIC </w:instrText>
      </w:r>
      <w:r>
        <w:fldChar w:fldCharType="separate"/>
      </w:r>
      <w:r w:rsidR="002A759C">
        <w:rPr>
          <w:noProof/>
        </w:rPr>
        <w:t>5</w:t>
      </w:r>
      <w:r>
        <w:rPr>
          <w:noProof/>
        </w:rPr>
        <w:fldChar w:fldCharType="end"/>
      </w:r>
      <w:r w:rsidR="00DA1B76">
        <w:t>. RM Diagram</w:t>
      </w:r>
    </w:p>
    <w:p w14:paraId="082626E6" w14:textId="77777777" w:rsidR="0097680E" w:rsidRPr="0097680E" w:rsidRDefault="0097680E" w:rsidP="0097680E"/>
    <w:p w14:paraId="67283136" w14:textId="1B217CA4" w:rsidR="00F46E64" w:rsidRDefault="00F46E64" w:rsidP="00F46E64">
      <w:pPr>
        <w:pStyle w:val="Heading2"/>
      </w:pPr>
      <w:bookmarkStart w:id="24" w:name="_Toc58086129"/>
      <w:r>
        <w:t>5. Sitemap</w:t>
      </w:r>
      <w:bookmarkEnd w:id="24"/>
    </w:p>
    <w:p w14:paraId="27130C0F" w14:textId="77777777" w:rsidR="00956230" w:rsidRDefault="00956230" w:rsidP="00956230">
      <w:pPr>
        <w:keepNext/>
        <w:jc w:val="center"/>
      </w:pPr>
      <w:r>
        <w:rPr>
          <w:noProof/>
        </w:rPr>
        <w:drawing>
          <wp:inline distT="0" distB="0" distL="0" distR="0" wp14:anchorId="5DEEBFB5" wp14:editId="3901B229">
            <wp:extent cx="5153025" cy="2581275"/>
            <wp:effectExtent l="0" t="0" r="9525"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stretch>
                      <a:fillRect/>
                    </a:stretch>
                  </pic:blipFill>
                  <pic:spPr>
                    <a:xfrm>
                      <a:off x="0" y="0"/>
                      <a:ext cx="5153025" cy="2581275"/>
                    </a:xfrm>
                    <a:prstGeom prst="rect">
                      <a:avLst/>
                    </a:prstGeom>
                  </pic:spPr>
                </pic:pic>
              </a:graphicData>
            </a:graphic>
          </wp:inline>
        </w:drawing>
      </w:r>
    </w:p>
    <w:p w14:paraId="6EB76DF3" w14:textId="69F58CCC" w:rsidR="00956230" w:rsidRDefault="008722B9" w:rsidP="00956230">
      <w:pPr>
        <w:pStyle w:val="Caption"/>
        <w:jc w:val="center"/>
      </w:pPr>
      <w:r>
        <w:fldChar w:fldCharType="begin"/>
      </w:r>
      <w:r>
        <w:instrText xml:space="preserve"> SEQ Figure \* ARABIC </w:instrText>
      </w:r>
      <w:r>
        <w:fldChar w:fldCharType="separate"/>
      </w:r>
      <w:r w:rsidR="002A759C">
        <w:rPr>
          <w:noProof/>
        </w:rPr>
        <w:t>6</w:t>
      </w:r>
      <w:r>
        <w:rPr>
          <w:noProof/>
        </w:rPr>
        <w:fldChar w:fldCharType="end"/>
      </w:r>
      <w:r w:rsidR="00956230">
        <w:t>. Admin Interface Sitemap</w:t>
      </w:r>
    </w:p>
    <w:p w14:paraId="6CCD33C9" w14:textId="17489511" w:rsidR="00956230" w:rsidRDefault="00956230" w:rsidP="00956230"/>
    <w:p w14:paraId="76B226E5" w14:textId="77777777" w:rsidR="00956230" w:rsidRDefault="00956230" w:rsidP="00956230">
      <w:pPr>
        <w:keepNext/>
        <w:jc w:val="center"/>
      </w:pPr>
      <w:r>
        <w:rPr>
          <w:noProof/>
        </w:rPr>
        <w:drawing>
          <wp:inline distT="0" distB="0" distL="0" distR="0" wp14:anchorId="37D33641" wp14:editId="31476733">
            <wp:extent cx="4933950" cy="3724275"/>
            <wp:effectExtent l="0" t="0" r="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4933950" cy="3724275"/>
                    </a:xfrm>
                    <a:prstGeom prst="rect">
                      <a:avLst/>
                    </a:prstGeom>
                  </pic:spPr>
                </pic:pic>
              </a:graphicData>
            </a:graphic>
          </wp:inline>
        </w:drawing>
      </w:r>
    </w:p>
    <w:p w14:paraId="568B6825" w14:textId="70CDB9D0" w:rsidR="00956230" w:rsidRDefault="008722B9" w:rsidP="00956230">
      <w:pPr>
        <w:pStyle w:val="Caption"/>
        <w:jc w:val="center"/>
      </w:pPr>
      <w:r>
        <w:fldChar w:fldCharType="begin"/>
      </w:r>
      <w:r>
        <w:instrText xml:space="preserve"> SEQ Figure \* ARABIC </w:instrText>
      </w:r>
      <w:r>
        <w:fldChar w:fldCharType="separate"/>
      </w:r>
      <w:r w:rsidR="002A759C">
        <w:rPr>
          <w:noProof/>
        </w:rPr>
        <w:t>7</w:t>
      </w:r>
      <w:r>
        <w:rPr>
          <w:noProof/>
        </w:rPr>
        <w:fldChar w:fldCharType="end"/>
      </w:r>
      <w:r w:rsidR="00956230">
        <w:t>. Visitor Interface Sitemap</w:t>
      </w:r>
    </w:p>
    <w:p w14:paraId="1AD51CAC" w14:textId="77777777" w:rsidR="00DC7A6E" w:rsidRPr="00DC7A6E" w:rsidRDefault="00DC7A6E" w:rsidP="00DC7A6E"/>
    <w:p w14:paraId="2EE8FA6B" w14:textId="68AD87D2" w:rsidR="00157188" w:rsidRPr="00157188" w:rsidRDefault="00157188" w:rsidP="00157188">
      <w:pPr>
        <w:pStyle w:val="Heading2"/>
      </w:pPr>
      <w:bookmarkStart w:id="25" w:name="_Toc58086130"/>
      <w:r>
        <w:t>6. UI</w:t>
      </w:r>
      <w:r w:rsidR="00797129">
        <w:t>/UX</w:t>
      </w:r>
      <w:r>
        <w:t xml:space="preserve"> Design</w:t>
      </w:r>
      <w:bookmarkEnd w:id="25"/>
    </w:p>
    <w:p w14:paraId="2E6B8C57" w14:textId="467BD51F" w:rsidR="0049793B" w:rsidRDefault="00DC7A6E" w:rsidP="0049793B">
      <w:pPr>
        <w:ind w:right="29"/>
      </w:pPr>
      <w:r>
        <w:t>UI/UX design is located on</w:t>
      </w:r>
      <w:r w:rsidR="00BF092D">
        <w:t xml:space="preserve">: </w:t>
      </w:r>
      <w:hyperlink r:id="rId19" w:history="1">
        <w:r w:rsidR="001A0B4B" w:rsidRPr="007E7357">
          <w:rPr>
            <w:rStyle w:val="Hyperlink"/>
          </w:rPr>
          <w:t>https://www.figma.com/file/Z90DDi1kX0tEZAQCFrmwDm/Ecosite?node-id=0%3A1</w:t>
        </w:r>
      </w:hyperlink>
    </w:p>
    <w:p w14:paraId="7232CE50" w14:textId="6A53DDA9" w:rsidR="00FE6E69" w:rsidRDefault="00FE6E69" w:rsidP="00DC7A6E">
      <w:r>
        <w:br w:type="page"/>
      </w:r>
    </w:p>
    <w:p w14:paraId="2037CB35" w14:textId="58272E94" w:rsidR="005C6D45" w:rsidRDefault="007136F7">
      <w:pPr>
        <w:pStyle w:val="Heading1"/>
      </w:pPr>
      <w:bookmarkStart w:id="26" w:name="_Toc58086131"/>
      <w:r>
        <w:lastRenderedPageBreak/>
        <w:t>Screen</w:t>
      </w:r>
      <w:r w:rsidR="00C70823">
        <w:t>shots</w:t>
      </w:r>
      <w:bookmarkEnd w:id="26"/>
    </w:p>
    <w:p w14:paraId="7D53DE53" w14:textId="77777777" w:rsidR="001A0B4B" w:rsidRDefault="001A0B4B" w:rsidP="001A0B4B">
      <w:pPr>
        <w:keepNext/>
        <w:jc w:val="center"/>
      </w:pPr>
      <w:r>
        <w:rPr>
          <w:noProof/>
        </w:rPr>
        <w:drawing>
          <wp:inline distT="0" distB="0" distL="0" distR="0" wp14:anchorId="3BF79338" wp14:editId="368CA5EA">
            <wp:extent cx="2860893" cy="3124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20"/>
                    <a:stretch>
                      <a:fillRect/>
                    </a:stretch>
                  </pic:blipFill>
                  <pic:spPr>
                    <a:xfrm>
                      <a:off x="0" y="0"/>
                      <a:ext cx="2883199" cy="3148559"/>
                    </a:xfrm>
                    <a:prstGeom prst="rect">
                      <a:avLst/>
                    </a:prstGeom>
                  </pic:spPr>
                </pic:pic>
              </a:graphicData>
            </a:graphic>
          </wp:inline>
        </w:drawing>
      </w:r>
    </w:p>
    <w:p w14:paraId="15851DDA" w14:textId="0246E0E9" w:rsidR="001A0B4B" w:rsidRDefault="008722B9" w:rsidP="001A0B4B">
      <w:pPr>
        <w:pStyle w:val="Caption"/>
        <w:jc w:val="center"/>
      </w:pPr>
      <w:r>
        <w:fldChar w:fldCharType="begin"/>
      </w:r>
      <w:r>
        <w:instrText xml:space="preserve"> SEQ Figure \* ARABIC </w:instrText>
      </w:r>
      <w:r>
        <w:fldChar w:fldCharType="separate"/>
      </w:r>
      <w:r w:rsidR="002A759C">
        <w:rPr>
          <w:noProof/>
        </w:rPr>
        <w:t>8</w:t>
      </w:r>
      <w:r>
        <w:rPr>
          <w:noProof/>
        </w:rPr>
        <w:fldChar w:fldCharType="end"/>
      </w:r>
      <w:r w:rsidR="001A0B4B">
        <w:t>. Login Card</w:t>
      </w:r>
    </w:p>
    <w:p w14:paraId="3354D590" w14:textId="77777777" w:rsidR="006730CC" w:rsidRPr="006730CC" w:rsidRDefault="006730CC" w:rsidP="006730CC"/>
    <w:p w14:paraId="0A8BF8B8" w14:textId="77777777" w:rsidR="001A0B4B" w:rsidRDefault="001A0B4B" w:rsidP="001A0B4B">
      <w:pPr>
        <w:keepNext/>
        <w:jc w:val="center"/>
      </w:pPr>
      <w:r>
        <w:rPr>
          <w:noProof/>
        </w:rPr>
        <w:drawing>
          <wp:inline distT="0" distB="0" distL="0" distR="0" wp14:anchorId="7A682657" wp14:editId="118C558F">
            <wp:extent cx="2849556" cy="3903345"/>
            <wp:effectExtent l="0" t="0" r="8255" b="190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1"/>
                    <a:stretch>
                      <a:fillRect/>
                    </a:stretch>
                  </pic:blipFill>
                  <pic:spPr>
                    <a:xfrm>
                      <a:off x="0" y="0"/>
                      <a:ext cx="2864118" cy="3923292"/>
                    </a:xfrm>
                    <a:prstGeom prst="rect">
                      <a:avLst/>
                    </a:prstGeom>
                  </pic:spPr>
                </pic:pic>
              </a:graphicData>
            </a:graphic>
          </wp:inline>
        </w:drawing>
      </w:r>
    </w:p>
    <w:p w14:paraId="77186EDD" w14:textId="7FD9763E" w:rsidR="006730CC" w:rsidRDefault="008722B9" w:rsidP="006730CC">
      <w:pPr>
        <w:pStyle w:val="Caption"/>
        <w:jc w:val="center"/>
      </w:pPr>
      <w:r>
        <w:fldChar w:fldCharType="begin"/>
      </w:r>
      <w:r>
        <w:instrText xml:space="preserve"> SEQ Figure \* ARABIC </w:instrText>
      </w:r>
      <w:r>
        <w:fldChar w:fldCharType="separate"/>
      </w:r>
      <w:r w:rsidR="002A759C">
        <w:rPr>
          <w:noProof/>
        </w:rPr>
        <w:t>9</w:t>
      </w:r>
      <w:r>
        <w:rPr>
          <w:noProof/>
        </w:rPr>
        <w:fldChar w:fldCharType="end"/>
      </w:r>
      <w:r w:rsidR="001A0B4B">
        <w:t>. Signup Card</w:t>
      </w:r>
    </w:p>
    <w:p w14:paraId="6C5C9266" w14:textId="77777777" w:rsidR="006730CC" w:rsidRDefault="006730CC" w:rsidP="006730CC">
      <w:pPr>
        <w:pStyle w:val="Caption"/>
        <w:keepNext/>
        <w:jc w:val="center"/>
      </w:pPr>
      <w:r>
        <w:rPr>
          <w:noProof/>
        </w:rPr>
        <w:lastRenderedPageBreak/>
        <w:drawing>
          <wp:inline distT="0" distB="0" distL="0" distR="0" wp14:anchorId="01C542BD" wp14:editId="5033326E">
            <wp:extent cx="2643546" cy="8429625"/>
            <wp:effectExtent l="0" t="0" r="4445"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2"/>
                    <a:stretch>
                      <a:fillRect/>
                    </a:stretch>
                  </pic:blipFill>
                  <pic:spPr>
                    <a:xfrm>
                      <a:off x="0" y="0"/>
                      <a:ext cx="2645556" cy="8436035"/>
                    </a:xfrm>
                    <a:prstGeom prst="rect">
                      <a:avLst/>
                    </a:prstGeom>
                  </pic:spPr>
                </pic:pic>
              </a:graphicData>
            </a:graphic>
          </wp:inline>
        </w:drawing>
      </w:r>
    </w:p>
    <w:p w14:paraId="366948B1" w14:textId="2E05B27D" w:rsidR="006730CC" w:rsidRDefault="008722B9" w:rsidP="006730CC">
      <w:pPr>
        <w:pStyle w:val="Caption"/>
        <w:jc w:val="center"/>
      </w:pPr>
      <w:r>
        <w:fldChar w:fldCharType="begin"/>
      </w:r>
      <w:r>
        <w:instrText xml:space="preserve"> SEQ Figure \* ARABIC </w:instrText>
      </w:r>
      <w:r>
        <w:fldChar w:fldCharType="separate"/>
      </w:r>
      <w:r w:rsidR="002A759C">
        <w:rPr>
          <w:noProof/>
        </w:rPr>
        <w:t>10</w:t>
      </w:r>
      <w:r>
        <w:rPr>
          <w:noProof/>
        </w:rPr>
        <w:fldChar w:fldCharType="end"/>
      </w:r>
      <w:r w:rsidR="006730CC">
        <w:t>. Homepage</w:t>
      </w:r>
    </w:p>
    <w:p w14:paraId="1B154E14" w14:textId="77777777" w:rsidR="005B33F7" w:rsidRDefault="005B33F7" w:rsidP="005B33F7">
      <w:pPr>
        <w:keepNext/>
        <w:jc w:val="center"/>
      </w:pPr>
      <w:r>
        <w:rPr>
          <w:noProof/>
        </w:rPr>
        <w:lastRenderedPageBreak/>
        <w:drawing>
          <wp:inline distT="0" distB="0" distL="0" distR="0" wp14:anchorId="14B75E0B" wp14:editId="6157F30D">
            <wp:extent cx="2133012" cy="8467725"/>
            <wp:effectExtent l="0" t="0" r="63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3"/>
                    <a:stretch>
                      <a:fillRect/>
                    </a:stretch>
                  </pic:blipFill>
                  <pic:spPr>
                    <a:xfrm>
                      <a:off x="0" y="0"/>
                      <a:ext cx="2134124" cy="8472140"/>
                    </a:xfrm>
                    <a:prstGeom prst="rect">
                      <a:avLst/>
                    </a:prstGeom>
                  </pic:spPr>
                </pic:pic>
              </a:graphicData>
            </a:graphic>
          </wp:inline>
        </w:drawing>
      </w:r>
    </w:p>
    <w:p w14:paraId="7F985C78" w14:textId="0F264E82" w:rsidR="005B33F7" w:rsidRDefault="008722B9" w:rsidP="005B33F7">
      <w:pPr>
        <w:pStyle w:val="Caption"/>
        <w:jc w:val="center"/>
      </w:pPr>
      <w:r>
        <w:fldChar w:fldCharType="begin"/>
      </w:r>
      <w:r>
        <w:instrText xml:space="preserve"> SEQ Figure \* ARABIC </w:instrText>
      </w:r>
      <w:r>
        <w:fldChar w:fldCharType="separate"/>
      </w:r>
      <w:r w:rsidR="002A759C">
        <w:rPr>
          <w:noProof/>
        </w:rPr>
        <w:t>11</w:t>
      </w:r>
      <w:r>
        <w:rPr>
          <w:noProof/>
        </w:rPr>
        <w:fldChar w:fldCharType="end"/>
      </w:r>
      <w:r w:rsidR="005B33F7">
        <w:t>. Surveys Board</w:t>
      </w:r>
    </w:p>
    <w:p w14:paraId="51B693A7" w14:textId="77777777" w:rsidR="005B33F7" w:rsidRDefault="005B33F7" w:rsidP="005B33F7">
      <w:pPr>
        <w:keepNext/>
        <w:jc w:val="center"/>
      </w:pPr>
      <w:r>
        <w:rPr>
          <w:noProof/>
        </w:rPr>
        <w:lastRenderedPageBreak/>
        <w:drawing>
          <wp:inline distT="0" distB="0" distL="0" distR="0" wp14:anchorId="46E53F80" wp14:editId="4345D732">
            <wp:extent cx="4379937" cy="8401050"/>
            <wp:effectExtent l="0" t="0" r="1905" b="0"/>
            <wp:docPr id="10" name="Picture 10"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tree, screenshot&#10;&#10;Description automatically generated"/>
                    <pic:cNvPicPr/>
                  </pic:nvPicPr>
                  <pic:blipFill>
                    <a:blip r:embed="rId24"/>
                    <a:stretch>
                      <a:fillRect/>
                    </a:stretch>
                  </pic:blipFill>
                  <pic:spPr>
                    <a:xfrm>
                      <a:off x="0" y="0"/>
                      <a:ext cx="4381075" cy="8403233"/>
                    </a:xfrm>
                    <a:prstGeom prst="rect">
                      <a:avLst/>
                    </a:prstGeom>
                  </pic:spPr>
                </pic:pic>
              </a:graphicData>
            </a:graphic>
          </wp:inline>
        </w:drawing>
      </w:r>
    </w:p>
    <w:p w14:paraId="2DC6E80E" w14:textId="2DB3AE45" w:rsidR="005B33F7" w:rsidRPr="005B33F7" w:rsidRDefault="008722B9" w:rsidP="005B33F7">
      <w:pPr>
        <w:pStyle w:val="Caption"/>
        <w:jc w:val="center"/>
      </w:pPr>
      <w:r>
        <w:fldChar w:fldCharType="begin"/>
      </w:r>
      <w:r>
        <w:instrText xml:space="preserve"> SEQ Figure \* ARABIC </w:instrText>
      </w:r>
      <w:r>
        <w:fldChar w:fldCharType="separate"/>
      </w:r>
      <w:r w:rsidR="002A759C">
        <w:rPr>
          <w:noProof/>
        </w:rPr>
        <w:t>12</w:t>
      </w:r>
      <w:r>
        <w:rPr>
          <w:noProof/>
        </w:rPr>
        <w:fldChar w:fldCharType="end"/>
      </w:r>
      <w:r w:rsidR="005B33F7">
        <w:t>. Survey Details Page</w:t>
      </w:r>
    </w:p>
    <w:p w14:paraId="70DEF69D" w14:textId="77777777" w:rsidR="0006158F" w:rsidRDefault="0006158F" w:rsidP="0006158F">
      <w:pPr>
        <w:pStyle w:val="Caption"/>
        <w:keepNext/>
        <w:jc w:val="center"/>
      </w:pPr>
      <w:r>
        <w:rPr>
          <w:noProof/>
        </w:rPr>
        <w:lastRenderedPageBreak/>
        <w:drawing>
          <wp:inline distT="0" distB="0" distL="0" distR="0" wp14:anchorId="003E2302" wp14:editId="63482B2E">
            <wp:extent cx="3818049" cy="8267700"/>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5"/>
                    <a:stretch>
                      <a:fillRect/>
                    </a:stretch>
                  </pic:blipFill>
                  <pic:spPr>
                    <a:xfrm>
                      <a:off x="0" y="0"/>
                      <a:ext cx="3819370" cy="8270561"/>
                    </a:xfrm>
                    <a:prstGeom prst="rect">
                      <a:avLst/>
                    </a:prstGeom>
                  </pic:spPr>
                </pic:pic>
              </a:graphicData>
            </a:graphic>
          </wp:inline>
        </w:drawing>
      </w:r>
    </w:p>
    <w:p w14:paraId="1495BA1D" w14:textId="4A8F1325" w:rsidR="00447383" w:rsidRDefault="008722B9" w:rsidP="0006158F">
      <w:pPr>
        <w:pStyle w:val="Caption"/>
        <w:jc w:val="center"/>
      </w:pPr>
      <w:r>
        <w:fldChar w:fldCharType="begin"/>
      </w:r>
      <w:r>
        <w:instrText xml:space="preserve"> SEQ Figure \* ARABIC </w:instrText>
      </w:r>
      <w:r>
        <w:fldChar w:fldCharType="separate"/>
      </w:r>
      <w:r w:rsidR="002A759C">
        <w:rPr>
          <w:noProof/>
        </w:rPr>
        <w:t>13</w:t>
      </w:r>
      <w:r>
        <w:rPr>
          <w:noProof/>
        </w:rPr>
        <w:fldChar w:fldCharType="end"/>
      </w:r>
      <w:r w:rsidR="0006158F">
        <w:t>. FAQs</w:t>
      </w:r>
      <w:r w:rsidR="00447383">
        <w:br w:type="page"/>
      </w:r>
    </w:p>
    <w:p w14:paraId="60E90561" w14:textId="18339CB2" w:rsidR="005C6D45" w:rsidRDefault="007136F7">
      <w:pPr>
        <w:pStyle w:val="Heading1"/>
      </w:pPr>
      <w:bookmarkStart w:id="27" w:name="_Toc58086132"/>
      <w:r>
        <w:lastRenderedPageBreak/>
        <w:t>Source Code</w:t>
      </w:r>
      <w:bookmarkEnd w:id="27"/>
    </w:p>
    <w:p w14:paraId="26785F1E" w14:textId="77777777" w:rsidR="00EB3599" w:rsidRDefault="00A007EF" w:rsidP="00A007EF">
      <w:r>
        <w:t xml:space="preserve">All our source code is located on </w:t>
      </w:r>
      <w:hyperlink r:id="rId26" w:history="1">
        <w:r>
          <w:rPr>
            <w:rStyle w:val="Hyperlink"/>
          </w:rPr>
          <w:t>GitHub</w:t>
        </w:r>
      </w:hyperlink>
    </w:p>
    <w:p w14:paraId="4B337A0D" w14:textId="0A88DB13" w:rsidR="00EB3599" w:rsidRDefault="00EB3599" w:rsidP="005B7D61">
      <w:pPr>
        <w:pStyle w:val="ListParagraph"/>
        <w:numPr>
          <w:ilvl w:val="0"/>
          <w:numId w:val="12"/>
        </w:numPr>
      </w:pPr>
      <w:r>
        <w:t xml:space="preserve">Back-end (ASP.NET Core API): </w:t>
      </w:r>
      <w:hyperlink r:id="rId27" w:history="1">
        <w:r w:rsidR="00251DB2" w:rsidRPr="006A272A">
          <w:rPr>
            <w:rStyle w:val="Hyperlink"/>
          </w:rPr>
          <w:t>https://github.com/censodev/aptech_eproject3-api</w:t>
        </w:r>
      </w:hyperlink>
      <w:r>
        <w:t xml:space="preserve"> </w:t>
      </w:r>
    </w:p>
    <w:p w14:paraId="235A295B" w14:textId="77777777" w:rsidR="00EB3599" w:rsidRDefault="00EB3599" w:rsidP="0014621E">
      <w:pPr>
        <w:pStyle w:val="ListParagraph"/>
        <w:numPr>
          <w:ilvl w:val="0"/>
          <w:numId w:val="12"/>
        </w:numPr>
      </w:pPr>
      <w:r>
        <w:t>Front-end:</w:t>
      </w:r>
    </w:p>
    <w:p w14:paraId="675F59A0" w14:textId="6A414BC5" w:rsidR="00251DB2" w:rsidRDefault="00E85C9E" w:rsidP="005B7D61">
      <w:pPr>
        <w:pStyle w:val="ListParagraph"/>
        <w:numPr>
          <w:ilvl w:val="0"/>
          <w:numId w:val="11"/>
        </w:numPr>
        <w:ind w:left="1080"/>
      </w:pPr>
      <w:r>
        <w:t>Visitor</w:t>
      </w:r>
      <w:r w:rsidR="00A52614">
        <w:t xml:space="preserve"> Interface (</w:t>
      </w:r>
      <w:proofErr w:type="spellStart"/>
      <w:r w:rsidR="00EB3599">
        <w:t>React</w:t>
      </w:r>
      <w:r w:rsidR="00D423F4">
        <w:t>J</w:t>
      </w:r>
      <w:r w:rsidR="00EB3599">
        <w:t>s</w:t>
      </w:r>
      <w:proofErr w:type="spellEnd"/>
      <w:r w:rsidR="00A52614">
        <w:t>)</w:t>
      </w:r>
      <w:r w:rsidR="00D423F4">
        <w:t xml:space="preserve">: </w:t>
      </w:r>
      <w:hyperlink r:id="rId28" w:history="1">
        <w:r w:rsidR="00251DB2" w:rsidRPr="006A272A">
          <w:rPr>
            <w:rStyle w:val="Hyperlink"/>
          </w:rPr>
          <w:t>https://github.com/hanhaaaaaa/aptech_pri_sem3</w:t>
        </w:r>
      </w:hyperlink>
    </w:p>
    <w:p w14:paraId="76F63312" w14:textId="35D90B48" w:rsidR="00284973" w:rsidRDefault="00A52614" w:rsidP="005B7D61">
      <w:pPr>
        <w:pStyle w:val="ListParagraph"/>
        <w:numPr>
          <w:ilvl w:val="0"/>
          <w:numId w:val="11"/>
        </w:numPr>
        <w:ind w:left="1080"/>
      </w:pPr>
      <w:r>
        <w:t>Admin Interface (</w:t>
      </w:r>
      <w:proofErr w:type="spellStart"/>
      <w:r w:rsidR="00D423F4">
        <w:t>VueJs</w:t>
      </w:r>
      <w:proofErr w:type="spellEnd"/>
      <w:r>
        <w:t>)</w:t>
      </w:r>
      <w:r w:rsidR="00D423F4">
        <w:t xml:space="preserve">: </w:t>
      </w:r>
      <w:hyperlink r:id="rId29" w:history="1">
        <w:r w:rsidR="002827C8" w:rsidRPr="006A272A">
          <w:rPr>
            <w:rStyle w:val="Hyperlink"/>
          </w:rPr>
          <w:t>https://github.com/nguyenpr9/adminEnvSurvey</w:t>
        </w:r>
      </w:hyperlink>
      <w:r w:rsidR="00284973">
        <w:br w:type="page"/>
      </w:r>
    </w:p>
    <w:p w14:paraId="030D69F3" w14:textId="11584A11" w:rsidR="00AD3938" w:rsidRDefault="007704FB" w:rsidP="00AD3938">
      <w:pPr>
        <w:pStyle w:val="Heading1"/>
      </w:pPr>
      <w:bookmarkStart w:id="28" w:name="_Toc58086133"/>
      <w:r>
        <w:lastRenderedPageBreak/>
        <w:t>Developer’s Guide</w:t>
      </w:r>
      <w:bookmarkEnd w:id="28"/>
    </w:p>
    <w:p w14:paraId="6BB829CB" w14:textId="23C1B5F4" w:rsidR="00FA7E89" w:rsidRDefault="00FA7E89" w:rsidP="00921B94">
      <w:pPr>
        <w:pStyle w:val="Heading2"/>
      </w:pPr>
      <w:bookmarkStart w:id="29" w:name="_Toc58086134"/>
      <w:r>
        <w:t>1. Environment</w:t>
      </w:r>
      <w:r w:rsidR="000001C3">
        <w:t xml:space="preserve"> Requirement</w:t>
      </w:r>
      <w:r w:rsidR="009C5567">
        <w:t>s</w:t>
      </w:r>
      <w:bookmarkEnd w:id="29"/>
    </w:p>
    <w:p w14:paraId="06BC8CE1" w14:textId="7D412206" w:rsidR="00FA7E89" w:rsidRDefault="000001C3" w:rsidP="002F6B6C">
      <w:pPr>
        <w:ind w:left="360"/>
      </w:pPr>
      <w:r>
        <w:t>Docker Desktop (Windows)</w:t>
      </w:r>
    </w:p>
    <w:p w14:paraId="46C33A63" w14:textId="6BEBEDBE" w:rsidR="008E791F" w:rsidRDefault="008E791F" w:rsidP="002F6B6C">
      <w:pPr>
        <w:ind w:left="360"/>
      </w:pPr>
      <w:r>
        <w:t>Nodejs v12.x</w:t>
      </w:r>
    </w:p>
    <w:p w14:paraId="737111BF" w14:textId="77777777" w:rsidR="000001C3" w:rsidRPr="00FA7E89" w:rsidRDefault="000001C3" w:rsidP="00FA7E89"/>
    <w:p w14:paraId="031E1BA9" w14:textId="00FF6412" w:rsidR="00AD3938" w:rsidRDefault="00FA7E89" w:rsidP="00921B94">
      <w:pPr>
        <w:pStyle w:val="Heading2"/>
      </w:pPr>
      <w:bookmarkStart w:id="30" w:name="_Toc58086135"/>
      <w:r>
        <w:t>2</w:t>
      </w:r>
      <w:r w:rsidR="00921B94">
        <w:t xml:space="preserve">. </w:t>
      </w:r>
      <w:r w:rsidR="000001C3">
        <w:t>API</w:t>
      </w:r>
      <w:r w:rsidR="000D19FE">
        <w:t xml:space="preserve"> Up &amp; Running</w:t>
      </w:r>
      <w:bookmarkEnd w:id="30"/>
    </w:p>
    <w:p w14:paraId="2FA94B0D" w14:textId="6E04F8EA" w:rsidR="00921B94" w:rsidRDefault="009C0E31" w:rsidP="002F6B6C">
      <w:pPr>
        <w:ind w:left="360"/>
      </w:pPr>
      <w:r>
        <w:t xml:space="preserve">Clone project from </w:t>
      </w:r>
      <w:hyperlink r:id="rId30" w:history="1">
        <w:r w:rsidRPr="006A272A">
          <w:rPr>
            <w:rStyle w:val="Hyperlink"/>
          </w:rPr>
          <w:t>https://github.com/censodev/aptech_eproject3-api</w:t>
        </w:r>
      </w:hyperlink>
    </w:p>
    <w:p w14:paraId="4FCE1E1F" w14:textId="4FA09555" w:rsidR="009C0E31" w:rsidRDefault="009C0E31" w:rsidP="002F6B6C">
      <w:pPr>
        <w:ind w:left="360"/>
      </w:pPr>
      <w:r>
        <w:t>Open solution with Visual Studio</w:t>
      </w:r>
    </w:p>
    <w:p w14:paraId="5E8DC341" w14:textId="008BEC3D" w:rsidR="009C0E31" w:rsidRDefault="009C0E31" w:rsidP="002F6B6C">
      <w:pPr>
        <w:ind w:left="360"/>
      </w:pPr>
      <w:r>
        <w:t>Clean and build solution</w:t>
      </w:r>
    </w:p>
    <w:p w14:paraId="50A0BA1C" w14:textId="60AEBD3C" w:rsidR="000445C3" w:rsidRDefault="00DA61C5" w:rsidP="002F6B6C">
      <w:pPr>
        <w:ind w:left="360"/>
        <w:rPr>
          <w:b/>
          <w:bCs/>
          <w:i/>
          <w:iCs/>
        </w:rPr>
      </w:pPr>
      <w:r>
        <w:t>Locate to root folder and run</w:t>
      </w:r>
      <w:r w:rsidR="000445C3">
        <w:t xml:space="preserve"> file</w:t>
      </w:r>
      <w:r>
        <w:t xml:space="preserve"> </w:t>
      </w:r>
      <w:r w:rsidR="000445C3" w:rsidRPr="00FA7E89">
        <w:rPr>
          <w:b/>
          <w:bCs/>
          <w:i/>
          <w:iCs/>
        </w:rPr>
        <w:t>docker.build.sh</w:t>
      </w:r>
      <w:r w:rsidR="004778C8">
        <w:t xml:space="preserve"> then run file </w:t>
      </w:r>
      <w:r w:rsidR="004778C8" w:rsidRPr="00FA7E89">
        <w:rPr>
          <w:b/>
          <w:bCs/>
          <w:i/>
          <w:iCs/>
        </w:rPr>
        <w:t>docker.run.sh</w:t>
      </w:r>
    </w:p>
    <w:p w14:paraId="2A9E9791" w14:textId="212962C7" w:rsidR="000D19FE" w:rsidRDefault="000D19FE" w:rsidP="00921B94">
      <w:pPr>
        <w:rPr>
          <w:b/>
          <w:bCs/>
          <w:i/>
          <w:iCs/>
        </w:rPr>
      </w:pPr>
    </w:p>
    <w:p w14:paraId="4BBF429C" w14:textId="1427F04F" w:rsidR="000D19FE" w:rsidRDefault="000D19FE" w:rsidP="000D19FE">
      <w:pPr>
        <w:pStyle w:val="Heading2"/>
      </w:pPr>
      <w:bookmarkStart w:id="31" w:name="_Toc58086136"/>
      <w:r>
        <w:t xml:space="preserve">3. </w:t>
      </w:r>
      <w:r w:rsidR="009B10E5">
        <w:t>Client Up &amp; Running</w:t>
      </w:r>
      <w:bookmarkEnd w:id="31"/>
    </w:p>
    <w:p w14:paraId="5B3AB0A8" w14:textId="638EC5AC" w:rsidR="009B10E5" w:rsidRDefault="00EB08AA" w:rsidP="00EB08AA">
      <w:pPr>
        <w:pStyle w:val="Heading3"/>
        <w:ind w:left="360"/>
      </w:pPr>
      <w:bookmarkStart w:id="32" w:name="_Toc58086137"/>
      <w:r>
        <w:t xml:space="preserve">3.1. </w:t>
      </w:r>
      <w:r w:rsidR="00D3058E">
        <w:t>Admin</w:t>
      </w:r>
      <w:r>
        <w:t xml:space="preserve"> Interface</w:t>
      </w:r>
      <w:bookmarkEnd w:id="32"/>
    </w:p>
    <w:p w14:paraId="5490BAFE" w14:textId="7FD490F4" w:rsidR="00D3058E" w:rsidRDefault="00D3058E" w:rsidP="00C5087A">
      <w:pPr>
        <w:ind w:left="720"/>
        <w:rPr>
          <w:rStyle w:val="Hyperlink"/>
        </w:rPr>
      </w:pPr>
      <w:r>
        <w:t xml:space="preserve">Clone project from </w:t>
      </w:r>
      <w:hyperlink r:id="rId31" w:history="1">
        <w:r w:rsidRPr="006A272A">
          <w:rPr>
            <w:rStyle w:val="Hyperlink"/>
          </w:rPr>
          <w:t>https://github.com/nguyenpr9/adminEnvSurvey</w:t>
        </w:r>
      </w:hyperlink>
    </w:p>
    <w:p w14:paraId="56DCAAB8" w14:textId="77777777" w:rsidR="00C5087A" w:rsidRDefault="00D3058E" w:rsidP="00C5087A">
      <w:pPr>
        <w:ind w:left="720"/>
      </w:pPr>
      <w:r>
        <w:t>Locate to root folder, open terminal and run command</w:t>
      </w:r>
      <w:r w:rsidR="00C5087A">
        <w:t xml:space="preserve">s: </w:t>
      </w:r>
    </w:p>
    <w:p w14:paraId="0E9EC0ED" w14:textId="77777777" w:rsidR="00C5087A" w:rsidRDefault="00577E5C" w:rsidP="002F6B6C">
      <w:pPr>
        <w:ind w:left="1170"/>
      </w:pPr>
      <w:proofErr w:type="spellStart"/>
      <w:r w:rsidRPr="00577E5C">
        <w:rPr>
          <w:b/>
          <w:bCs/>
          <w:i/>
          <w:iCs/>
        </w:rPr>
        <w:t>npm</w:t>
      </w:r>
      <w:proofErr w:type="spellEnd"/>
      <w:r w:rsidRPr="00577E5C">
        <w:rPr>
          <w:b/>
          <w:bCs/>
          <w:i/>
          <w:iCs/>
        </w:rPr>
        <w:t xml:space="preserve"> install</w:t>
      </w:r>
    </w:p>
    <w:p w14:paraId="10EDE2D2" w14:textId="0095B3FE" w:rsidR="00C5087A" w:rsidRDefault="00C5087A" w:rsidP="002F6B6C">
      <w:pPr>
        <w:ind w:left="1170"/>
        <w:rPr>
          <w:b/>
          <w:bCs/>
          <w:i/>
          <w:iCs/>
        </w:rPr>
      </w:pPr>
      <w:proofErr w:type="gramStart"/>
      <w:r w:rsidRPr="00C5087A">
        <w:rPr>
          <w:b/>
          <w:bCs/>
          <w:i/>
          <w:iCs/>
        </w:rPr>
        <w:t>cp .</w:t>
      </w:r>
      <w:proofErr w:type="spellStart"/>
      <w:r w:rsidRPr="00C5087A">
        <w:rPr>
          <w:b/>
          <w:bCs/>
          <w:i/>
          <w:iCs/>
        </w:rPr>
        <w:t>env</w:t>
      </w:r>
      <w:proofErr w:type="gramEnd"/>
      <w:r w:rsidRPr="00C5087A">
        <w:rPr>
          <w:b/>
          <w:bCs/>
          <w:i/>
          <w:iCs/>
        </w:rPr>
        <w:t>.product</w:t>
      </w:r>
      <w:proofErr w:type="spellEnd"/>
      <w:r w:rsidRPr="00C5087A">
        <w:rPr>
          <w:b/>
          <w:bCs/>
          <w:i/>
          <w:iCs/>
        </w:rPr>
        <w:t xml:space="preserve"> .env</w:t>
      </w:r>
    </w:p>
    <w:p w14:paraId="0A26B9F8" w14:textId="799CE19D" w:rsidR="00C5087A" w:rsidRDefault="00C5087A" w:rsidP="002F6B6C">
      <w:pPr>
        <w:ind w:left="1170"/>
        <w:rPr>
          <w:b/>
          <w:bCs/>
          <w:i/>
          <w:iCs/>
        </w:rPr>
      </w:pPr>
      <w:r w:rsidRPr="00D3058E">
        <w:rPr>
          <w:b/>
          <w:bCs/>
          <w:i/>
          <w:iCs/>
        </w:rPr>
        <w:t xml:space="preserve">docker-compose up -d </w:t>
      </w:r>
      <w:r>
        <w:rPr>
          <w:b/>
          <w:bCs/>
          <w:i/>
          <w:iCs/>
        </w:rPr>
        <w:t>–</w:t>
      </w:r>
      <w:r w:rsidRPr="00D3058E">
        <w:rPr>
          <w:b/>
          <w:bCs/>
          <w:i/>
          <w:iCs/>
        </w:rPr>
        <w:t>build</w:t>
      </w:r>
    </w:p>
    <w:p w14:paraId="39869397" w14:textId="01ABD472" w:rsidR="00EB08AA" w:rsidRDefault="00EB08AA" w:rsidP="00EB08AA">
      <w:pPr>
        <w:ind w:left="360"/>
      </w:pPr>
    </w:p>
    <w:p w14:paraId="3801BEF4" w14:textId="265E6897" w:rsidR="00EB08AA" w:rsidRPr="009B10E5" w:rsidRDefault="00EB08AA" w:rsidP="00EB08AA">
      <w:pPr>
        <w:pStyle w:val="Heading3"/>
        <w:ind w:left="360"/>
      </w:pPr>
      <w:bookmarkStart w:id="33" w:name="_Toc58086138"/>
      <w:r>
        <w:t>3.2. Visitor Interface</w:t>
      </w:r>
      <w:bookmarkEnd w:id="33"/>
    </w:p>
    <w:p w14:paraId="02850A7D" w14:textId="44395EA5" w:rsidR="00C5087A" w:rsidRDefault="00C5087A" w:rsidP="00C5087A">
      <w:pPr>
        <w:ind w:left="720"/>
        <w:rPr>
          <w:rStyle w:val="Hyperlink"/>
        </w:rPr>
      </w:pPr>
      <w:r>
        <w:t xml:space="preserve">Clone project from </w:t>
      </w:r>
      <w:hyperlink r:id="rId32" w:history="1">
        <w:r w:rsidRPr="006A272A">
          <w:rPr>
            <w:rStyle w:val="Hyperlink"/>
          </w:rPr>
          <w:t>https://github.com/hanhaaaaaa/aptech_pri_sem3</w:t>
        </w:r>
      </w:hyperlink>
    </w:p>
    <w:p w14:paraId="44F0069F" w14:textId="77777777" w:rsidR="00C5087A" w:rsidRDefault="00C5087A" w:rsidP="00C5087A">
      <w:pPr>
        <w:ind w:left="720"/>
      </w:pPr>
      <w:r>
        <w:t xml:space="preserve">Locate to root folder, open terminal and run commands: </w:t>
      </w:r>
    </w:p>
    <w:p w14:paraId="473AD7DB" w14:textId="190E3F97" w:rsidR="00C5087A" w:rsidRDefault="00C5087A" w:rsidP="002F6B6C">
      <w:pPr>
        <w:ind w:left="1170"/>
        <w:rPr>
          <w:b/>
          <w:bCs/>
          <w:i/>
          <w:iCs/>
        </w:rPr>
      </w:pPr>
      <w:proofErr w:type="spellStart"/>
      <w:r w:rsidRPr="00577E5C">
        <w:rPr>
          <w:b/>
          <w:bCs/>
          <w:i/>
          <w:iCs/>
        </w:rPr>
        <w:t>npm</w:t>
      </w:r>
      <w:proofErr w:type="spellEnd"/>
      <w:r w:rsidRPr="00577E5C">
        <w:rPr>
          <w:b/>
          <w:bCs/>
          <w:i/>
          <w:iCs/>
        </w:rPr>
        <w:t xml:space="preserve"> install</w:t>
      </w:r>
    </w:p>
    <w:p w14:paraId="52AA3F1F" w14:textId="771483B9" w:rsidR="00C5087A" w:rsidRPr="00C5087A" w:rsidRDefault="00C5087A" w:rsidP="002F6B6C">
      <w:pPr>
        <w:ind w:left="1170"/>
        <w:rPr>
          <w:b/>
          <w:bCs/>
          <w:i/>
          <w:iCs/>
        </w:rPr>
      </w:pPr>
      <w:r w:rsidRPr="00C5087A">
        <w:rPr>
          <w:b/>
          <w:bCs/>
          <w:i/>
          <w:iCs/>
        </w:rPr>
        <w:t>yarn start</w:t>
      </w:r>
    </w:p>
    <w:p w14:paraId="169062CD" w14:textId="5F911B15" w:rsidR="005B7D61" w:rsidRDefault="005B7D61" w:rsidP="00AD3938">
      <w:r>
        <w:br w:type="page"/>
      </w:r>
    </w:p>
    <w:p w14:paraId="5CC8CF97" w14:textId="2DDA1E29" w:rsidR="00921B94" w:rsidRDefault="005B7D61" w:rsidP="005B7D61">
      <w:pPr>
        <w:pStyle w:val="Heading1"/>
      </w:pPr>
      <w:bookmarkStart w:id="34" w:name="_Toc58086139"/>
      <w:r>
        <w:lastRenderedPageBreak/>
        <w:t>Tasks Sheet</w:t>
      </w:r>
      <w:bookmarkEnd w:id="34"/>
    </w:p>
    <w:tbl>
      <w:tblPr>
        <w:tblStyle w:val="TableGrid"/>
        <w:tblW w:w="0" w:type="auto"/>
        <w:tblLook w:val="04A0" w:firstRow="1" w:lastRow="0" w:firstColumn="1" w:lastColumn="0" w:noHBand="0" w:noVBand="1"/>
      </w:tblPr>
      <w:tblGrid>
        <w:gridCol w:w="4509"/>
        <w:gridCol w:w="4510"/>
      </w:tblGrid>
      <w:tr w:rsidR="00150F6D" w14:paraId="425AA8D9" w14:textId="77777777" w:rsidTr="00F42F8A">
        <w:trPr>
          <w:trHeight w:val="620"/>
        </w:trPr>
        <w:tc>
          <w:tcPr>
            <w:tcW w:w="4509" w:type="dxa"/>
          </w:tcPr>
          <w:p w14:paraId="026939EE" w14:textId="25A09E0A" w:rsidR="00150F6D" w:rsidRPr="00150F6D" w:rsidRDefault="00150F6D" w:rsidP="00150F6D">
            <w:pPr>
              <w:jc w:val="center"/>
              <w:rPr>
                <w:rFonts w:asciiTheme="minorHAnsi" w:hAnsiTheme="minorHAnsi" w:cstheme="minorHAnsi"/>
                <w:b/>
                <w:bCs/>
              </w:rPr>
            </w:pPr>
            <w:r w:rsidRPr="00150F6D">
              <w:rPr>
                <w:rFonts w:asciiTheme="minorHAnsi" w:hAnsiTheme="minorHAnsi" w:cstheme="minorHAnsi"/>
                <w:b/>
                <w:bCs/>
              </w:rPr>
              <w:t>Task</w:t>
            </w:r>
          </w:p>
        </w:tc>
        <w:tc>
          <w:tcPr>
            <w:tcW w:w="4510" w:type="dxa"/>
          </w:tcPr>
          <w:p w14:paraId="19E00634" w14:textId="12E9CE82" w:rsidR="00150F6D" w:rsidRPr="00150F6D" w:rsidRDefault="00150F6D" w:rsidP="00150F6D">
            <w:pPr>
              <w:jc w:val="center"/>
              <w:rPr>
                <w:rFonts w:asciiTheme="minorHAnsi" w:hAnsiTheme="minorHAnsi" w:cstheme="minorHAnsi"/>
                <w:b/>
                <w:bCs/>
              </w:rPr>
            </w:pPr>
            <w:r w:rsidRPr="00150F6D">
              <w:rPr>
                <w:rFonts w:asciiTheme="minorHAnsi" w:hAnsiTheme="minorHAnsi" w:cstheme="minorHAnsi"/>
                <w:b/>
                <w:bCs/>
              </w:rPr>
              <w:t>Member</w:t>
            </w:r>
          </w:p>
        </w:tc>
      </w:tr>
      <w:tr w:rsidR="00150F6D" w14:paraId="15844C58" w14:textId="77777777" w:rsidTr="00F42F8A">
        <w:tc>
          <w:tcPr>
            <w:tcW w:w="4509" w:type="dxa"/>
            <w:vMerge w:val="restart"/>
            <w:vAlign w:val="center"/>
          </w:tcPr>
          <w:p w14:paraId="2B0C60E7" w14:textId="5A264E9F" w:rsidR="00150F6D" w:rsidRPr="00150F6D" w:rsidRDefault="00150F6D" w:rsidP="00F42F8A">
            <w:pPr>
              <w:rPr>
                <w:rFonts w:asciiTheme="minorHAnsi" w:hAnsiTheme="minorHAnsi" w:cstheme="minorHAnsi"/>
              </w:rPr>
            </w:pPr>
            <w:r>
              <w:rPr>
                <w:rFonts w:asciiTheme="minorHAnsi" w:hAnsiTheme="minorHAnsi" w:cstheme="minorHAnsi"/>
              </w:rPr>
              <w:t>Requirements analyze</w:t>
            </w:r>
          </w:p>
        </w:tc>
        <w:tc>
          <w:tcPr>
            <w:tcW w:w="4510" w:type="dxa"/>
            <w:vAlign w:val="center"/>
          </w:tcPr>
          <w:p w14:paraId="14EE501E" w14:textId="03AA03BB" w:rsidR="00150F6D" w:rsidRPr="00150F6D" w:rsidRDefault="00150F6D" w:rsidP="00F42F8A">
            <w:pPr>
              <w:rPr>
                <w:rFonts w:asciiTheme="minorHAnsi" w:hAnsiTheme="minorHAnsi" w:cstheme="minorHAnsi"/>
              </w:rPr>
            </w:pPr>
            <w:proofErr w:type="spellStart"/>
            <w:r>
              <w:rPr>
                <w:rFonts w:asciiTheme="minorHAnsi" w:hAnsiTheme="minorHAnsi" w:cstheme="minorHAnsi"/>
              </w:rPr>
              <w:t>Huyen</w:t>
            </w:r>
            <w:proofErr w:type="spellEnd"/>
            <w:r>
              <w:rPr>
                <w:rFonts w:asciiTheme="minorHAnsi" w:hAnsiTheme="minorHAnsi" w:cstheme="minorHAnsi"/>
              </w:rPr>
              <w:t xml:space="preserve"> Tran Phuong</w:t>
            </w:r>
          </w:p>
        </w:tc>
      </w:tr>
      <w:tr w:rsidR="00150F6D" w14:paraId="01633272" w14:textId="77777777" w:rsidTr="00F42F8A">
        <w:tc>
          <w:tcPr>
            <w:tcW w:w="4509" w:type="dxa"/>
            <w:vMerge/>
            <w:vAlign w:val="center"/>
          </w:tcPr>
          <w:p w14:paraId="0F717D5A" w14:textId="77777777" w:rsidR="00150F6D" w:rsidRPr="00150F6D" w:rsidRDefault="00150F6D" w:rsidP="00F42F8A">
            <w:pPr>
              <w:rPr>
                <w:rFonts w:asciiTheme="minorHAnsi" w:hAnsiTheme="minorHAnsi" w:cstheme="minorHAnsi"/>
              </w:rPr>
            </w:pPr>
          </w:p>
        </w:tc>
        <w:tc>
          <w:tcPr>
            <w:tcW w:w="4510" w:type="dxa"/>
            <w:vAlign w:val="center"/>
          </w:tcPr>
          <w:p w14:paraId="0FE28DB6" w14:textId="11826013" w:rsidR="00150F6D" w:rsidRPr="00150F6D" w:rsidRDefault="00150F6D" w:rsidP="00F42F8A">
            <w:pPr>
              <w:rPr>
                <w:rFonts w:asciiTheme="minorHAnsi" w:hAnsiTheme="minorHAnsi" w:cstheme="minorHAnsi"/>
              </w:rPr>
            </w:pPr>
            <w:r>
              <w:rPr>
                <w:rFonts w:asciiTheme="minorHAnsi" w:hAnsiTheme="minorHAnsi" w:cstheme="minorHAnsi"/>
              </w:rPr>
              <w:t>Phuong Bui Viet</w:t>
            </w:r>
          </w:p>
        </w:tc>
      </w:tr>
      <w:tr w:rsidR="00150F6D" w14:paraId="295363A1" w14:textId="77777777" w:rsidTr="00F42F8A">
        <w:tc>
          <w:tcPr>
            <w:tcW w:w="4509" w:type="dxa"/>
            <w:vAlign w:val="center"/>
          </w:tcPr>
          <w:p w14:paraId="55930326" w14:textId="35FED496" w:rsidR="00150F6D" w:rsidRPr="00150F6D" w:rsidRDefault="00150F6D" w:rsidP="00F42F8A">
            <w:pPr>
              <w:rPr>
                <w:rFonts w:asciiTheme="minorHAnsi" w:hAnsiTheme="minorHAnsi" w:cstheme="minorHAnsi"/>
              </w:rPr>
            </w:pPr>
            <w:r>
              <w:rPr>
                <w:rFonts w:asciiTheme="minorHAnsi" w:hAnsiTheme="minorHAnsi" w:cstheme="minorHAnsi"/>
              </w:rPr>
              <w:t>Create backlogs, task scheduler</w:t>
            </w:r>
          </w:p>
        </w:tc>
        <w:tc>
          <w:tcPr>
            <w:tcW w:w="4510" w:type="dxa"/>
            <w:vAlign w:val="center"/>
          </w:tcPr>
          <w:p w14:paraId="03ECAA71" w14:textId="678137C0" w:rsidR="00150F6D" w:rsidRPr="00150F6D" w:rsidRDefault="00150F6D" w:rsidP="00F42F8A">
            <w:pPr>
              <w:rPr>
                <w:rFonts w:asciiTheme="minorHAnsi" w:hAnsiTheme="minorHAnsi" w:cstheme="minorHAnsi"/>
              </w:rPr>
            </w:pPr>
            <w:proofErr w:type="spellStart"/>
            <w:r>
              <w:rPr>
                <w:rFonts w:asciiTheme="minorHAnsi" w:hAnsiTheme="minorHAnsi" w:cstheme="minorHAnsi"/>
              </w:rPr>
              <w:t>Huyen</w:t>
            </w:r>
            <w:proofErr w:type="spellEnd"/>
            <w:r>
              <w:rPr>
                <w:rFonts w:asciiTheme="minorHAnsi" w:hAnsiTheme="minorHAnsi" w:cstheme="minorHAnsi"/>
              </w:rPr>
              <w:t xml:space="preserve"> Tran Phuong</w:t>
            </w:r>
          </w:p>
        </w:tc>
      </w:tr>
      <w:tr w:rsidR="00150F6D" w14:paraId="5308E7E1" w14:textId="77777777" w:rsidTr="00F42F8A">
        <w:tc>
          <w:tcPr>
            <w:tcW w:w="4509" w:type="dxa"/>
            <w:vAlign w:val="center"/>
          </w:tcPr>
          <w:p w14:paraId="7F21E243" w14:textId="6C661CC2" w:rsidR="00150F6D" w:rsidRPr="00150F6D" w:rsidRDefault="00150F6D" w:rsidP="00F42F8A">
            <w:pPr>
              <w:rPr>
                <w:rFonts w:asciiTheme="minorHAnsi" w:hAnsiTheme="minorHAnsi" w:cstheme="minorHAnsi"/>
              </w:rPr>
            </w:pPr>
            <w:r>
              <w:rPr>
                <w:rFonts w:asciiTheme="minorHAnsi" w:hAnsiTheme="minorHAnsi" w:cstheme="minorHAnsi"/>
              </w:rPr>
              <w:t>System architecture design</w:t>
            </w:r>
          </w:p>
        </w:tc>
        <w:tc>
          <w:tcPr>
            <w:tcW w:w="4510" w:type="dxa"/>
            <w:vAlign w:val="center"/>
          </w:tcPr>
          <w:p w14:paraId="51F22F2E" w14:textId="5BD0303E" w:rsidR="00150F6D" w:rsidRPr="00150F6D" w:rsidRDefault="00150F6D" w:rsidP="00F42F8A">
            <w:pPr>
              <w:rPr>
                <w:rFonts w:asciiTheme="minorHAnsi" w:hAnsiTheme="minorHAnsi" w:cstheme="minorHAnsi"/>
              </w:rPr>
            </w:pPr>
            <w:r>
              <w:rPr>
                <w:rFonts w:asciiTheme="minorHAnsi" w:hAnsiTheme="minorHAnsi" w:cstheme="minorHAnsi"/>
              </w:rPr>
              <w:t>Phuong Bui Viet</w:t>
            </w:r>
          </w:p>
        </w:tc>
      </w:tr>
      <w:tr w:rsidR="00150F6D" w14:paraId="031BD7C8" w14:textId="77777777" w:rsidTr="00F42F8A">
        <w:tc>
          <w:tcPr>
            <w:tcW w:w="4509" w:type="dxa"/>
            <w:vAlign w:val="center"/>
          </w:tcPr>
          <w:p w14:paraId="17B4795C" w14:textId="50CC0528" w:rsidR="00150F6D" w:rsidRPr="00150F6D" w:rsidRDefault="00150F6D" w:rsidP="00F42F8A">
            <w:pPr>
              <w:rPr>
                <w:rFonts w:asciiTheme="minorHAnsi" w:hAnsiTheme="minorHAnsi" w:cstheme="minorHAnsi"/>
              </w:rPr>
            </w:pPr>
            <w:r>
              <w:rPr>
                <w:rFonts w:asciiTheme="minorHAnsi" w:hAnsiTheme="minorHAnsi" w:cstheme="minorHAnsi"/>
              </w:rPr>
              <w:t>UI/UX design</w:t>
            </w:r>
          </w:p>
        </w:tc>
        <w:tc>
          <w:tcPr>
            <w:tcW w:w="4510" w:type="dxa"/>
            <w:vAlign w:val="center"/>
          </w:tcPr>
          <w:p w14:paraId="01A07101" w14:textId="0643A5F1" w:rsidR="00150F6D" w:rsidRPr="00150F6D" w:rsidRDefault="00150F6D" w:rsidP="00F42F8A">
            <w:pPr>
              <w:rPr>
                <w:rFonts w:asciiTheme="minorHAnsi" w:hAnsiTheme="minorHAnsi" w:cstheme="minorHAnsi"/>
              </w:rPr>
            </w:pPr>
            <w:proofErr w:type="spellStart"/>
            <w:r>
              <w:rPr>
                <w:rFonts w:asciiTheme="minorHAnsi" w:hAnsiTheme="minorHAnsi" w:cstheme="minorHAnsi"/>
              </w:rPr>
              <w:t>Huyen</w:t>
            </w:r>
            <w:proofErr w:type="spellEnd"/>
            <w:r>
              <w:rPr>
                <w:rFonts w:asciiTheme="minorHAnsi" w:hAnsiTheme="minorHAnsi" w:cstheme="minorHAnsi"/>
              </w:rPr>
              <w:t xml:space="preserve"> Tran Phuong</w:t>
            </w:r>
          </w:p>
        </w:tc>
      </w:tr>
      <w:tr w:rsidR="00150F6D" w14:paraId="0A196110" w14:textId="77777777" w:rsidTr="00F42F8A">
        <w:tc>
          <w:tcPr>
            <w:tcW w:w="4509" w:type="dxa"/>
            <w:vAlign w:val="center"/>
          </w:tcPr>
          <w:p w14:paraId="39DAA1EA" w14:textId="117F95CC" w:rsidR="00150F6D" w:rsidRPr="00150F6D" w:rsidRDefault="00150F6D" w:rsidP="00F42F8A">
            <w:pPr>
              <w:rPr>
                <w:rFonts w:asciiTheme="minorHAnsi" w:hAnsiTheme="minorHAnsi" w:cstheme="minorHAnsi"/>
              </w:rPr>
            </w:pPr>
            <w:r>
              <w:rPr>
                <w:rFonts w:asciiTheme="minorHAnsi" w:hAnsiTheme="minorHAnsi" w:cstheme="minorHAnsi"/>
              </w:rPr>
              <w:t>API coding</w:t>
            </w:r>
          </w:p>
        </w:tc>
        <w:tc>
          <w:tcPr>
            <w:tcW w:w="4510" w:type="dxa"/>
            <w:vAlign w:val="center"/>
          </w:tcPr>
          <w:p w14:paraId="13825591" w14:textId="32FEDD1F" w:rsidR="00150F6D" w:rsidRPr="00150F6D" w:rsidRDefault="00150F6D" w:rsidP="00F42F8A">
            <w:pPr>
              <w:rPr>
                <w:rFonts w:asciiTheme="minorHAnsi" w:hAnsiTheme="minorHAnsi" w:cstheme="minorHAnsi"/>
              </w:rPr>
            </w:pPr>
            <w:r>
              <w:rPr>
                <w:rFonts w:asciiTheme="minorHAnsi" w:hAnsiTheme="minorHAnsi" w:cstheme="minorHAnsi"/>
              </w:rPr>
              <w:t>Phuong Bui Viet</w:t>
            </w:r>
          </w:p>
        </w:tc>
      </w:tr>
      <w:tr w:rsidR="00150F6D" w14:paraId="0436D9A3" w14:textId="77777777" w:rsidTr="00F42F8A">
        <w:tc>
          <w:tcPr>
            <w:tcW w:w="4509" w:type="dxa"/>
            <w:vMerge w:val="restart"/>
            <w:vAlign w:val="center"/>
          </w:tcPr>
          <w:p w14:paraId="61A6194C" w14:textId="22D07197" w:rsidR="00150F6D" w:rsidRPr="00150F6D" w:rsidRDefault="00150F6D" w:rsidP="00F42F8A">
            <w:pPr>
              <w:rPr>
                <w:rFonts w:cstheme="minorHAnsi"/>
              </w:rPr>
            </w:pPr>
            <w:r>
              <w:rPr>
                <w:rFonts w:cstheme="minorHAnsi"/>
              </w:rPr>
              <w:t>Visitor UI coding</w:t>
            </w:r>
          </w:p>
        </w:tc>
        <w:tc>
          <w:tcPr>
            <w:tcW w:w="4510" w:type="dxa"/>
            <w:vAlign w:val="center"/>
          </w:tcPr>
          <w:p w14:paraId="3C257644" w14:textId="148CC923" w:rsidR="00150F6D" w:rsidRPr="00150F6D" w:rsidRDefault="00150F6D" w:rsidP="00F42F8A">
            <w:pPr>
              <w:rPr>
                <w:rFonts w:cstheme="minorHAnsi"/>
              </w:rPr>
            </w:pPr>
            <w:r>
              <w:rPr>
                <w:rFonts w:cstheme="minorHAnsi"/>
              </w:rPr>
              <w:t>Hanh Tran Xuan</w:t>
            </w:r>
          </w:p>
        </w:tc>
      </w:tr>
      <w:tr w:rsidR="00150F6D" w14:paraId="2C826CA1" w14:textId="77777777" w:rsidTr="00F42F8A">
        <w:tc>
          <w:tcPr>
            <w:tcW w:w="4509" w:type="dxa"/>
            <w:vMerge/>
            <w:vAlign w:val="center"/>
          </w:tcPr>
          <w:p w14:paraId="25E4AA14" w14:textId="77777777" w:rsidR="00150F6D" w:rsidRPr="00150F6D" w:rsidRDefault="00150F6D" w:rsidP="00F42F8A">
            <w:pPr>
              <w:rPr>
                <w:rFonts w:cstheme="minorHAnsi"/>
              </w:rPr>
            </w:pPr>
          </w:p>
        </w:tc>
        <w:tc>
          <w:tcPr>
            <w:tcW w:w="4510" w:type="dxa"/>
            <w:vAlign w:val="center"/>
          </w:tcPr>
          <w:p w14:paraId="505D75F1" w14:textId="02C7EB8E" w:rsidR="00150F6D" w:rsidRPr="00150F6D" w:rsidRDefault="00150F6D" w:rsidP="00F42F8A">
            <w:pPr>
              <w:rPr>
                <w:rFonts w:cstheme="minorHAnsi"/>
              </w:rPr>
            </w:pPr>
            <w:r>
              <w:rPr>
                <w:rFonts w:cstheme="minorHAnsi"/>
              </w:rPr>
              <w:t>Tuan Ha Viet</w:t>
            </w:r>
          </w:p>
        </w:tc>
      </w:tr>
      <w:tr w:rsidR="00150F6D" w14:paraId="28F34F4F" w14:textId="77777777" w:rsidTr="00F42F8A">
        <w:tc>
          <w:tcPr>
            <w:tcW w:w="4509" w:type="dxa"/>
            <w:vAlign w:val="center"/>
          </w:tcPr>
          <w:p w14:paraId="6F2B05F6" w14:textId="576D66DD" w:rsidR="00150F6D" w:rsidRPr="00150F6D" w:rsidRDefault="00150F6D" w:rsidP="00F42F8A">
            <w:pPr>
              <w:rPr>
                <w:rFonts w:cstheme="minorHAnsi"/>
              </w:rPr>
            </w:pPr>
            <w:r>
              <w:rPr>
                <w:rFonts w:cstheme="minorHAnsi"/>
              </w:rPr>
              <w:t>Admin UI coding</w:t>
            </w:r>
          </w:p>
        </w:tc>
        <w:tc>
          <w:tcPr>
            <w:tcW w:w="4510" w:type="dxa"/>
            <w:vAlign w:val="center"/>
          </w:tcPr>
          <w:p w14:paraId="6090AABF" w14:textId="3D11F6F5" w:rsidR="00150F6D" w:rsidRPr="00150F6D" w:rsidRDefault="00150F6D" w:rsidP="00F42F8A">
            <w:pPr>
              <w:rPr>
                <w:rFonts w:cstheme="minorHAnsi"/>
              </w:rPr>
            </w:pPr>
            <w:r>
              <w:rPr>
                <w:rFonts w:cstheme="minorHAnsi"/>
              </w:rPr>
              <w:t xml:space="preserve">Nguyen Do </w:t>
            </w:r>
            <w:proofErr w:type="spellStart"/>
            <w:r>
              <w:rPr>
                <w:rFonts w:cstheme="minorHAnsi"/>
              </w:rPr>
              <w:t>Trong</w:t>
            </w:r>
            <w:proofErr w:type="spellEnd"/>
          </w:p>
        </w:tc>
      </w:tr>
      <w:tr w:rsidR="00150F6D" w14:paraId="0EC77290" w14:textId="77777777" w:rsidTr="00F42F8A">
        <w:tc>
          <w:tcPr>
            <w:tcW w:w="4509" w:type="dxa"/>
            <w:vAlign w:val="center"/>
          </w:tcPr>
          <w:p w14:paraId="4D34E178" w14:textId="4CC91157" w:rsidR="00150F6D" w:rsidRDefault="00150F6D" w:rsidP="00F42F8A">
            <w:pPr>
              <w:rPr>
                <w:rFonts w:cstheme="minorHAnsi"/>
              </w:rPr>
            </w:pPr>
            <w:r>
              <w:rPr>
                <w:rFonts w:cstheme="minorHAnsi"/>
              </w:rPr>
              <w:t>Testing</w:t>
            </w:r>
          </w:p>
        </w:tc>
        <w:tc>
          <w:tcPr>
            <w:tcW w:w="4510" w:type="dxa"/>
            <w:vAlign w:val="center"/>
          </w:tcPr>
          <w:p w14:paraId="00BA8686" w14:textId="36047E27" w:rsidR="00150F6D" w:rsidRDefault="00150F6D" w:rsidP="00F42F8A">
            <w:pPr>
              <w:rPr>
                <w:rFonts w:cstheme="minorHAnsi"/>
              </w:rPr>
            </w:pPr>
            <w:r>
              <w:rPr>
                <w:rFonts w:cstheme="minorHAnsi"/>
              </w:rPr>
              <w:t>Tuan Ha Viet</w:t>
            </w:r>
          </w:p>
        </w:tc>
      </w:tr>
      <w:tr w:rsidR="00150F6D" w14:paraId="5303850E" w14:textId="77777777" w:rsidTr="00F42F8A">
        <w:tc>
          <w:tcPr>
            <w:tcW w:w="4509" w:type="dxa"/>
            <w:vMerge w:val="restart"/>
            <w:vAlign w:val="center"/>
          </w:tcPr>
          <w:p w14:paraId="28D32357" w14:textId="70B235A6" w:rsidR="00150F6D" w:rsidRDefault="00150F6D" w:rsidP="00F42F8A">
            <w:pPr>
              <w:rPr>
                <w:rFonts w:cstheme="minorHAnsi"/>
              </w:rPr>
            </w:pPr>
            <w:r>
              <w:rPr>
                <w:rFonts w:cstheme="minorHAnsi"/>
              </w:rPr>
              <w:t>Report</w:t>
            </w:r>
          </w:p>
        </w:tc>
        <w:tc>
          <w:tcPr>
            <w:tcW w:w="4510" w:type="dxa"/>
            <w:vAlign w:val="center"/>
          </w:tcPr>
          <w:p w14:paraId="46FF80F8" w14:textId="4A0C5F0F" w:rsidR="00150F6D" w:rsidRDefault="00150F6D" w:rsidP="00F42F8A">
            <w:pPr>
              <w:rPr>
                <w:rFonts w:cstheme="minorHAnsi"/>
              </w:rPr>
            </w:pPr>
            <w:r>
              <w:rPr>
                <w:rFonts w:asciiTheme="minorHAnsi" w:hAnsiTheme="minorHAnsi" w:cstheme="minorHAnsi"/>
              </w:rPr>
              <w:t>Phuong Bui Viet</w:t>
            </w:r>
          </w:p>
        </w:tc>
      </w:tr>
      <w:tr w:rsidR="00150F6D" w14:paraId="65F088DC" w14:textId="77777777" w:rsidTr="00F42F8A">
        <w:tc>
          <w:tcPr>
            <w:tcW w:w="4509" w:type="dxa"/>
            <w:vMerge/>
            <w:vAlign w:val="center"/>
          </w:tcPr>
          <w:p w14:paraId="57C73A4F" w14:textId="77777777" w:rsidR="00150F6D" w:rsidRDefault="00150F6D" w:rsidP="00F42F8A">
            <w:pPr>
              <w:rPr>
                <w:rFonts w:cstheme="minorHAnsi"/>
              </w:rPr>
            </w:pPr>
          </w:p>
        </w:tc>
        <w:tc>
          <w:tcPr>
            <w:tcW w:w="4510" w:type="dxa"/>
            <w:vAlign w:val="center"/>
          </w:tcPr>
          <w:p w14:paraId="1114CC5B" w14:textId="79DAAE45" w:rsidR="00150F6D" w:rsidRDefault="00150F6D" w:rsidP="00F42F8A">
            <w:pPr>
              <w:rPr>
                <w:rFonts w:cstheme="minorHAnsi"/>
              </w:rPr>
            </w:pPr>
            <w:proofErr w:type="spellStart"/>
            <w:r>
              <w:rPr>
                <w:rFonts w:asciiTheme="minorHAnsi" w:hAnsiTheme="minorHAnsi" w:cstheme="minorHAnsi"/>
              </w:rPr>
              <w:t>Huyen</w:t>
            </w:r>
            <w:proofErr w:type="spellEnd"/>
            <w:r>
              <w:rPr>
                <w:rFonts w:asciiTheme="minorHAnsi" w:hAnsiTheme="minorHAnsi" w:cstheme="minorHAnsi"/>
              </w:rPr>
              <w:t xml:space="preserve"> Tran Phuong</w:t>
            </w:r>
          </w:p>
        </w:tc>
      </w:tr>
    </w:tbl>
    <w:p w14:paraId="23C3DDEB" w14:textId="77777777" w:rsidR="005B7D61" w:rsidRPr="00AD3938" w:rsidRDefault="005B7D61" w:rsidP="005B7D61"/>
    <w:sectPr w:rsidR="005B7D61" w:rsidRPr="00AD3938" w:rsidSect="00AA42D8">
      <w:footerReference w:type="default" r:id="rId33"/>
      <w:footerReference w:type="first" r:id="rId34"/>
      <w:pgSz w:w="11909" w:h="16834" w:code="9"/>
      <w:pgMar w:top="1440" w:right="1440" w:bottom="1440" w:left="1440" w:header="288"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DDDB93" w14:textId="77777777" w:rsidR="008722B9" w:rsidRDefault="008722B9">
      <w:pPr>
        <w:spacing w:line="240" w:lineRule="auto"/>
      </w:pPr>
      <w:r>
        <w:separator/>
      </w:r>
    </w:p>
  </w:endnote>
  <w:endnote w:type="continuationSeparator" w:id="0">
    <w:p w14:paraId="643B32D8" w14:textId="77777777" w:rsidR="008722B9" w:rsidRDefault="008722B9">
      <w:pPr>
        <w:spacing w:line="240" w:lineRule="auto"/>
      </w:pPr>
      <w:r>
        <w:continuationSeparator/>
      </w:r>
    </w:p>
  </w:endnote>
  <w:endnote w:type="continuationNotice" w:id="1">
    <w:p w14:paraId="6A98448D" w14:textId="77777777" w:rsidR="008722B9" w:rsidRDefault="008722B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2186409"/>
      <w:docPartObj>
        <w:docPartGallery w:val="Page Numbers (Bottom of Page)"/>
        <w:docPartUnique/>
      </w:docPartObj>
    </w:sdtPr>
    <w:sdtEndPr/>
    <w:sdtContent>
      <w:p w14:paraId="630DCAC4" w14:textId="77777777" w:rsidR="005B7D61" w:rsidRDefault="005B7D6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3289ABF" w14:textId="030820E8" w:rsidR="005B7D61" w:rsidRDefault="005B7D61">
    <w:pPr>
      <w:pStyle w:val="Footer"/>
    </w:pPr>
    <w:r>
      <w:t>Le Thanh Nghi C1808L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D3AFB" w14:textId="52BAAB09" w:rsidR="005B7D61" w:rsidRDefault="005B7D61" w:rsidP="004F49AB">
    <w:pPr>
      <w:pStyle w:val="Footer"/>
      <w:jc w:val="center"/>
    </w:pPr>
    <w:r>
      <w:t>Hanoi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1CB78B" w14:textId="77777777" w:rsidR="008722B9" w:rsidRDefault="008722B9">
      <w:pPr>
        <w:spacing w:line="240" w:lineRule="auto"/>
      </w:pPr>
      <w:r>
        <w:separator/>
      </w:r>
    </w:p>
  </w:footnote>
  <w:footnote w:type="continuationSeparator" w:id="0">
    <w:p w14:paraId="61C7CECA" w14:textId="77777777" w:rsidR="008722B9" w:rsidRDefault="008722B9">
      <w:pPr>
        <w:spacing w:line="240" w:lineRule="auto"/>
      </w:pPr>
      <w:r>
        <w:continuationSeparator/>
      </w:r>
    </w:p>
  </w:footnote>
  <w:footnote w:type="continuationNotice" w:id="1">
    <w:p w14:paraId="5FA02BB7" w14:textId="77777777" w:rsidR="008722B9" w:rsidRDefault="008722B9">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D0DFF"/>
    <w:multiLevelType w:val="hybridMultilevel"/>
    <w:tmpl w:val="2C4CA8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3020B"/>
    <w:multiLevelType w:val="multilevel"/>
    <w:tmpl w:val="9DB0E1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4B4CFB"/>
    <w:multiLevelType w:val="hybridMultilevel"/>
    <w:tmpl w:val="19F075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AF64E9"/>
    <w:multiLevelType w:val="hybridMultilevel"/>
    <w:tmpl w:val="2C44B8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2531D"/>
    <w:multiLevelType w:val="hybridMultilevel"/>
    <w:tmpl w:val="927054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4948F0"/>
    <w:multiLevelType w:val="hybridMultilevel"/>
    <w:tmpl w:val="50CC226A"/>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2F005940"/>
    <w:multiLevelType w:val="hybridMultilevel"/>
    <w:tmpl w:val="4EEC2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F0234"/>
    <w:multiLevelType w:val="hybridMultilevel"/>
    <w:tmpl w:val="75DE58A4"/>
    <w:lvl w:ilvl="0" w:tplc="99783F44">
      <w:start w:val="3"/>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D4FB6"/>
    <w:multiLevelType w:val="hybridMultilevel"/>
    <w:tmpl w:val="7A5EF1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7607BD"/>
    <w:multiLevelType w:val="hybridMultilevel"/>
    <w:tmpl w:val="102A9C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56432D"/>
    <w:multiLevelType w:val="hybridMultilevel"/>
    <w:tmpl w:val="9A2E71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8841A3"/>
    <w:multiLevelType w:val="hybridMultilevel"/>
    <w:tmpl w:val="889C2F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C63DE"/>
    <w:multiLevelType w:val="hybridMultilevel"/>
    <w:tmpl w:val="F6C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DF28AA"/>
    <w:multiLevelType w:val="hybridMultilevel"/>
    <w:tmpl w:val="8FF4EF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600F0"/>
    <w:multiLevelType w:val="hybridMultilevel"/>
    <w:tmpl w:val="6E4CBB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25" w15:restartNumberingAfterBreak="0">
    <w:nsid w:val="7E333216"/>
    <w:multiLevelType w:val="hybridMultilevel"/>
    <w:tmpl w:val="7C7AC1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1"/>
  </w:num>
  <w:num w:numId="12">
    <w:abstractNumId w:val="25"/>
  </w:num>
  <w:num w:numId="13">
    <w:abstractNumId w:val="18"/>
  </w:num>
  <w:num w:numId="14">
    <w:abstractNumId w:val="23"/>
  </w:num>
  <w:num w:numId="15">
    <w:abstractNumId w:val="11"/>
  </w:num>
  <w:num w:numId="16">
    <w:abstractNumId w:val="16"/>
  </w:num>
  <w:num w:numId="17">
    <w:abstractNumId w:val="19"/>
  </w:num>
  <w:num w:numId="18">
    <w:abstractNumId w:val="14"/>
  </w:num>
  <w:num w:numId="19">
    <w:abstractNumId w:val="9"/>
  </w:num>
  <w:num w:numId="20">
    <w:abstractNumId w:val="12"/>
  </w:num>
  <w:num w:numId="21">
    <w:abstractNumId w:val="15"/>
  </w:num>
  <w:num w:numId="22">
    <w:abstractNumId w:val="13"/>
  </w:num>
  <w:num w:numId="23">
    <w:abstractNumId w:val="10"/>
  </w:num>
  <w:num w:numId="24">
    <w:abstractNumId w:val="17"/>
  </w:num>
  <w:num w:numId="25">
    <w:abstractNumId w:val="22"/>
  </w:num>
  <w:num w:numId="26">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436"/>
    <w:rsid w:val="000001C3"/>
    <w:rsid w:val="00016748"/>
    <w:rsid w:val="000445C3"/>
    <w:rsid w:val="0005188D"/>
    <w:rsid w:val="000576E2"/>
    <w:rsid w:val="0006158F"/>
    <w:rsid w:val="0006567E"/>
    <w:rsid w:val="000760DB"/>
    <w:rsid w:val="000A67CB"/>
    <w:rsid w:val="000D0A51"/>
    <w:rsid w:val="000D19FE"/>
    <w:rsid w:val="000D1E1C"/>
    <w:rsid w:val="000D35C7"/>
    <w:rsid w:val="000E7420"/>
    <w:rsid w:val="000F00E7"/>
    <w:rsid w:val="000F018A"/>
    <w:rsid w:val="000F227D"/>
    <w:rsid w:val="0012317B"/>
    <w:rsid w:val="00131565"/>
    <w:rsid w:val="001436D5"/>
    <w:rsid w:val="0014621E"/>
    <w:rsid w:val="00150F6D"/>
    <w:rsid w:val="00157188"/>
    <w:rsid w:val="001665D9"/>
    <w:rsid w:val="00167254"/>
    <w:rsid w:val="0016766E"/>
    <w:rsid w:val="00170063"/>
    <w:rsid w:val="00170C61"/>
    <w:rsid w:val="00172354"/>
    <w:rsid w:val="00175643"/>
    <w:rsid w:val="00176443"/>
    <w:rsid w:val="00191EA2"/>
    <w:rsid w:val="00193F8C"/>
    <w:rsid w:val="001A0B4B"/>
    <w:rsid w:val="001B21B0"/>
    <w:rsid w:val="001B2338"/>
    <w:rsid w:val="001B6B1F"/>
    <w:rsid w:val="001C19F6"/>
    <w:rsid w:val="001D4308"/>
    <w:rsid w:val="001D5ACD"/>
    <w:rsid w:val="001E1AD6"/>
    <w:rsid w:val="001E7D40"/>
    <w:rsid w:val="00200824"/>
    <w:rsid w:val="002008EB"/>
    <w:rsid w:val="002061A9"/>
    <w:rsid w:val="002079A5"/>
    <w:rsid w:val="00217B64"/>
    <w:rsid w:val="002210AB"/>
    <w:rsid w:val="00230289"/>
    <w:rsid w:val="00235579"/>
    <w:rsid w:val="002403C6"/>
    <w:rsid w:val="00251DB2"/>
    <w:rsid w:val="002575BB"/>
    <w:rsid w:val="00257AC0"/>
    <w:rsid w:val="00257FAA"/>
    <w:rsid w:val="00263938"/>
    <w:rsid w:val="0026652D"/>
    <w:rsid w:val="002827C8"/>
    <w:rsid w:val="00284973"/>
    <w:rsid w:val="002A4F6F"/>
    <w:rsid w:val="002A759C"/>
    <w:rsid w:val="002B3F43"/>
    <w:rsid w:val="002C44DB"/>
    <w:rsid w:val="002C5073"/>
    <w:rsid w:val="002E6187"/>
    <w:rsid w:val="002E78CB"/>
    <w:rsid w:val="002E78EB"/>
    <w:rsid w:val="002F25A8"/>
    <w:rsid w:val="002F6B6C"/>
    <w:rsid w:val="00301D00"/>
    <w:rsid w:val="00316594"/>
    <w:rsid w:val="003407A9"/>
    <w:rsid w:val="00340DC9"/>
    <w:rsid w:val="00350BD5"/>
    <w:rsid w:val="00364254"/>
    <w:rsid w:val="0039670F"/>
    <w:rsid w:val="003A4069"/>
    <w:rsid w:val="003B6C21"/>
    <w:rsid w:val="003D3100"/>
    <w:rsid w:val="00430729"/>
    <w:rsid w:val="004429F8"/>
    <w:rsid w:val="00444F02"/>
    <w:rsid w:val="00447383"/>
    <w:rsid w:val="00470942"/>
    <w:rsid w:val="004740F6"/>
    <w:rsid w:val="00477543"/>
    <w:rsid w:val="004778C8"/>
    <w:rsid w:val="00485A55"/>
    <w:rsid w:val="00490CC6"/>
    <w:rsid w:val="00495436"/>
    <w:rsid w:val="0049793B"/>
    <w:rsid w:val="004D1114"/>
    <w:rsid w:val="004E7A1F"/>
    <w:rsid w:val="004F05F9"/>
    <w:rsid w:val="004F44DA"/>
    <w:rsid w:val="004F49AB"/>
    <w:rsid w:val="004F6CBF"/>
    <w:rsid w:val="00506391"/>
    <w:rsid w:val="00515E08"/>
    <w:rsid w:val="00522EE2"/>
    <w:rsid w:val="00534474"/>
    <w:rsid w:val="00537C36"/>
    <w:rsid w:val="005509B2"/>
    <w:rsid w:val="005546BA"/>
    <w:rsid w:val="005556DB"/>
    <w:rsid w:val="0057229E"/>
    <w:rsid w:val="00577E5C"/>
    <w:rsid w:val="00581174"/>
    <w:rsid w:val="0058293B"/>
    <w:rsid w:val="00586CE3"/>
    <w:rsid w:val="005A79A7"/>
    <w:rsid w:val="005B1A05"/>
    <w:rsid w:val="005B33F7"/>
    <w:rsid w:val="005B7D61"/>
    <w:rsid w:val="005C16C0"/>
    <w:rsid w:val="005C6D45"/>
    <w:rsid w:val="005C7835"/>
    <w:rsid w:val="005D58F7"/>
    <w:rsid w:val="005D6B3B"/>
    <w:rsid w:val="005D754C"/>
    <w:rsid w:val="005E3DD8"/>
    <w:rsid w:val="005F6638"/>
    <w:rsid w:val="006135BE"/>
    <w:rsid w:val="00615EDC"/>
    <w:rsid w:val="00617D63"/>
    <w:rsid w:val="00643D1A"/>
    <w:rsid w:val="006541D2"/>
    <w:rsid w:val="006707B4"/>
    <w:rsid w:val="006730CC"/>
    <w:rsid w:val="00674588"/>
    <w:rsid w:val="006836D0"/>
    <w:rsid w:val="006A55B8"/>
    <w:rsid w:val="006A7B57"/>
    <w:rsid w:val="006B11FE"/>
    <w:rsid w:val="006D44C5"/>
    <w:rsid w:val="006F31A8"/>
    <w:rsid w:val="006F3F8C"/>
    <w:rsid w:val="006F66CA"/>
    <w:rsid w:val="0070157E"/>
    <w:rsid w:val="007105BD"/>
    <w:rsid w:val="00713672"/>
    <w:rsid w:val="007136F7"/>
    <w:rsid w:val="00715983"/>
    <w:rsid w:val="0073167D"/>
    <w:rsid w:val="0073562D"/>
    <w:rsid w:val="00742933"/>
    <w:rsid w:val="007704FB"/>
    <w:rsid w:val="00774B83"/>
    <w:rsid w:val="00797129"/>
    <w:rsid w:val="007B07DE"/>
    <w:rsid w:val="007E1933"/>
    <w:rsid w:val="007E285D"/>
    <w:rsid w:val="00801C5A"/>
    <w:rsid w:val="00822F52"/>
    <w:rsid w:val="008270A2"/>
    <w:rsid w:val="00853F77"/>
    <w:rsid w:val="008668ED"/>
    <w:rsid w:val="008722B9"/>
    <w:rsid w:val="00885CE1"/>
    <w:rsid w:val="008907FF"/>
    <w:rsid w:val="008B696C"/>
    <w:rsid w:val="008B6BEE"/>
    <w:rsid w:val="008D71D9"/>
    <w:rsid w:val="008E09BF"/>
    <w:rsid w:val="008E791F"/>
    <w:rsid w:val="008F78D7"/>
    <w:rsid w:val="009200C1"/>
    <w:rsid w:val="00921B94"/>
    <w:rsid w:val="00941953"/>
    <w:rsid w:val="00952590"/>
    <w:rsid w:val="00956230"/>
    <w:rsid w:val="00961B78"/>
    <w:rsid w:val="0097381D"/>
    <w:rsid w:val="0097680E"/>
    <w:rsid w:val="00980085"/>
    <w:rsid w:val="009811DB"/>
    <w:rsid w:val="00997127"/>
    <w:rsid w:val="00997550"/>
    <w:rsid w:val="009B10E5"/>
    <w:rsid w:val="009B1808"/>
    <w:rsid w:val="009C0E31"/>
    <w:rsid w:val="009C22AD"/>
    <w:rsid w:val="009C5567"/>
    <w:rsid w:val="009D216F"/>
    <w:rsid w:val="009D26A5"/>
    <w:rsid w:val="009D29AB"/>
    <w:rsid w:val="009D3248"/>
    <w:rsid w:val="00A007EF"/>
    <w:rsid w:val="00A10261"/>
    <w:rsid w:val="00A117B5"/>
    <w:rsid w:val="00A224F5"/>
    <w:rsid w:val="00A22A2F"/>
    <w:rsid w:val="00A2771A"/>
    <w:rsid w:val="00A52614"/>
    <w:rsid w:val="00A562F4"/>
    <w:rsid w:val="00A65E8A"/>
    <w:rsid w:val="00A702CA"/>
    <w:rsid w:val="00A80470"/>
    <w:rsid w:val="00A87896"/>
    <w:rsid w:val="00AA2D9D"/>
    <w:rsid w:val="00AA3D57"/>
    <w:rsid w:val="00AA42D8"/>
    <w:rsid w:val="00AB021B"/>
    <w:rsid w:val="00AB6E62"/>
    <w:rsid w:val="00AC1EE7"/>
    <w:rsid w:val="00AD3938"/>
    <w:rsid w:val="00AF7888"/>
    <w:rsid w:val="00B650C6"/>
    <w:rsid w:val="00BA63C2"/>
    <w:rsid w:val="00BB1C7C"/>
    <w:rsid w:val="00BB2F61"/>
    <w:rsid w:val="00BC6094"/>
    <w:rsid w:val="00BC6939"/>
    <w:rsid w:val="00BE1445"/>
    <w:rsid w:val="00BE1875"/>
    <w:rsid w:val="00BE45C8"/>
    <w:rsid w:val="00BF092D"/>
    <w:rsid w:val="00BF2331"/>
    <w:rsid w:val="00BF4642"/>
    <w:rsid w:val="00BF547D"/>
    <w:rsid w:val="00BF7463"/>
    <w:rsid w:val="00C30889"/>
    <w:rsid w:val="00C43FBE"/>
    <w:rsid w:val="00C50819"/>
    <w:rsid w:val="00C5087A"/>
    <w:rsid w:val="00C67924"/>
    <w:rsid w:val="00C70823"/>
    <w:rsid w:val="00C71EDA"/>
    <w:rsid w:val="00C767FA"/>
    <w:rsid w:val="00C90A2E"/>
    <w:rsid w:val="00C97C60"/>
    <w:rsid w:val="00CA30EC"/>
    <w:rsid w:val="00CC1877"/>
    <w:rsid w:val="00CC5861"/>
    <w:rsid w:val="00CE174F"/>
    <w:rsid w:val="00CF68FA"/>
    <w:rsid w:val="00D003D0"/>
    <w:rsid w:val="00D0436A"/>
    <w:rsid w:val="00D11D90"/>
    <w:rsid w:val="00D15DAF"/>
    <w:rsid w:val="00D17299"/>
    <w:rsid w:val="00D3058E"/>
    <w:rsid w:val="00D30B81"/>
    <w:rsid w:val="00D3649E"/>
    <w:rsid w:val="00D423F4"/>
    <w:rsid w:val="00D56E11"/>
    <w:rsid w:val="00D65327"/>
    <w:rsid w:val="00D7583C"/>
    <w:rsid w:val="00D849A3"/>
    <w:rsid w:val="00DA182C"/>
    <w:rsid w:val="00DA1B76"/>
    <w:rsid w:val="00DA29CA"/>
    <w:rsid w:val="00DA61C5"/>
    <w:rsid w:val="00DA7ED6"/>
    <w:rsid w:val="00DB233A"/>
    <w:rsid w:val="00DC5A42"/>
    <w:rsid w:val="00DC7A6E"/>
    <w:rsid w:val="00DD170C"/>
    <w:rsid w:val="00DE374F"/>
    <w:rsid w:val="00DE7BC1"/>
    <w:rsid w:val="00DF0FDA"/>
    <w:rsid w:val="00E0625D"/>
    <w:rsid w:val="00E13820"/>
    <w:rsid w:val="00E142DA"/>
    <w:rsid w:val="00E15CEA"/>
    <w:rsid w:val="00E16F51"/>
    <w:rsid w:val="00E5454C"/>
    <w:rsid w:val="00E56DD4"/>
    <w:rsid w:val="00E85C9E"/>
    <w:rsid w:val="00EB08AA"/>
    <w:rsid w:val="00EB0B6E"/>
    <w:rsid w:val="00EB3599"/>
    <w:rsid w:val="00EC7DA3"/>
    <w:rsid w:val="00ED4F9F"/>
    <w:rsid w:val="00EE70C1"/>
    <w:rsid w:val="00F006F1"/>
    <w:rsid w:val="00F169E1"/>
    <w:rsid w:val="00F26448"/>
    <w:rsid w:val="00F42F8A"/>
    <w:rsid w:val="00F46E64"/>
    <w:rsid w:val="00F77B79"/>
    <w:rsid w:val="00F866A8"/>
    <w:rsid w:val="00F875C6"/>
    <w:rsid w:val="00FA7E89"/>
    <w:rsid w:val="00FB35C9"/>
    <w:rsid w:val="00FB5B59"/>
    <w:rsid w:val="00FC2FCD"/>
    <w:rsid w:val="00FC318F"/>
    <w:rsid w:val="00FD1D72"/>
    <w:rsid w:val="00FE6E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57B16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1"/>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5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2"/>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3"/>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4"/>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3"/>
      </w:numPr>
      <w:contextualSpacing/>
    </w:pPr>
  </w:style>
  <w:style w:type="paragraph" w:styleId="ListBullet3">
    <w:name w:val="List Bullet 3"/>
    <w:basedOn w:val="Normal"/>
    <w:uiPriority w:val="99"/>
    <w:semiHidden/>
    <w:unhideWhenUsed/>
    <w:pPr>
      <w:numPr>
        <w:numId w:val="4"/>
      </w:numPr>
      <w:contextualSpacing/>
    </w:pPr>
  </w:style>
  <w:style w:type="paragraph" w:styleId="ListBullet4">
    <w:name w:val="List Bullet 4"/>
    <w:basedOn w:val="Normal"/>
    <w:uiPriority w:val="99"/>
    <w:semiHidden/>
    <w:unhideWhenUsed/>
    <w:pPr>
      <w:numPr>
        <w:numId w:val="5"/>
      </w:numPr>
      <w:contextualSpacing/>
    </w:pPr>
  </w:style>
  <w:style w:type="paragraph" w:styleId="ListBullet5">
    <w:name w:val="List Bullet 5"/>
    <w:basedOn w:val="Normal"/>
    <w:uiPriority w:val="99"/>
    <w:semiHidden/>
    <w:unhideWhenUsed/>
    <w:pPr>
      <w:numPr>
        <w:numId w:val="6"/>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7"/>
      </w:numPr>
      <w:contextualSpacing/>
    </w:pPr>
  </w:style>
  <w:style w:type="paragraph" w:styleId="ListNumber3">
    <w:name w:val="List Number 3"/>
    <w:basedOn w:val="Normal"/>
    <w:uiPriority w:val="99"/>
    <w:semiHidden/>
    <w:unhideWhenUsed/>
    <w:pPr>
      <w:numPr>
        <w:numId w:val="8"/>
      </w:numPr>
      <w:contextualSpacing/>
    </w:pPr>
  </w:style>
  <w:style w:type="paragraph" w:styleId="ListNumber4">
    <w:name w:val="List Number 4"/>
    <w:basedOn w:val="Normal"/>
    <w:uiPriority w:val="99"/>
    <w:semiHidden/>
    <w:unhideWhenUsed/>
    <w:pPr>
      <w:numPr>
        <w:numId w:val="9"/>
      </w:numPr>
      <w:contextualSpacing/>
    </w:pPr>
  </w:style>
  <w:style w:type="paragraph" w:styleId="ListNumber5">
    <w:name w:val="List Number 5"/>
    <w:basedOn w:val="Normal"/>
    <w:uiPriority w:val="99"/>
    <w:semiHidden/>
    <w:unhideWhenUsed/>
    <w:pPr>
      <w:numPr>
        <w:numId w:val="10"/>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link w:val="NoSpacingChar"/>
    <w:uiPriority w:val="1"/>
    <w:unhideWhenUsed/>
    <w:qFormat/>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styleId="UnresolvedMention">
    <w:name w:val="Unresolved Mention"/>
    <w:basedOn w:val="DefaultParagraphFont"/>
    <w:uiPriority w:val="99"/>
    <w:unhideWhenUsed/>
    <w:rPr>
      <w:color w:val="605E5C"/>
      <w:shd w:val="clear" w:color="auto" w:fill="E1DFDD"/>
    </w:rPr>
  </w:style>
  <w:style w:type="character" w:styleId="Mention">
    <w:name w:val="Mention"/>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eastAsiaTheme="minorEastAsia"/>
      <w:color w:val="3B3838" w:themeColor="background2" w:themeShade="40"/>
    </w:rPr>
  </w:style>
  <w:style w:type="character" w:customStyle="1" w:styleId="QuoteemphasisChar">
    <w:name w:val="Quote emphasis Char"/>
    <w:basedOn w:val="ListNumberChar"/>
    <w:link w:val="Quoteemphasis"/>
    <w:rsid w:val="00C30889"/>
    <w:rPr>
      <w:rFonts w:eastAsiaTheme="minorEastAsia"/>
      <w:i/>
      <w:color w:val="3B3838" w:themeColor="background2" w:themeShade="40"/>
    </w:rPr>
  </w:style>
  <w:style w:type="character" w:customStyle="1" w:styleId="NoSpacingChar">
    <w:name w:val="No Spacing Char"/>
    <w:basedOn w:val="DefaultParagraphFont"/>
    <w:link w:val="NoSpacing"/>
    <w:uiPriority w:val="1"/>
    <w:locked/>
    <w:rsid w:val="00D04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45661">
      <w:bodyDiv w:val="1"/>
      <w:marLeft w:val="0"/>
      <w:marRight w:val="0"/>
      <w:marTop w:val="0"/>
      <w:marBottom w:val="0"/>
      <w:divBdr>
        <w:top w:val="none" w:sz="0" w:space="0" w:color="auto"/>
        <w:left w:val="none" w:sz="0" w:space="0" w:color="auto"/>
        <w:bottom w:val="none" w:sz="0" w:space="0" w:color="auto"/>
        <w:right w:val="none" w:sz="0" w:space="0" w:color="auto"/>
      </w:divBdr>
    </w:div>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ithub.com/" TargetMode="Externa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github.com/nguyenpr9/adminEnvSurve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github.com/hanhaaaaaa/aptech_pri_sem3"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github.com/hanhaaaaaa/aptech_pri_sem3"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s://www.figma.com/file/Z90DDi1kX0tEZAQCFrmwDm/Ecosite?node-id=0%3A1" TargetMode="External"/><Relationship Id="rId31" Type="http://schemas.openxmlformats.org/officeDocument/2006/relationships/hyperlink" Target="https://github.com/nguyenpr9/adminEnvSurve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ithub.com/censodev/aptech_eproject3-api" TargetMode="External"/><Relationship Id="rId30" Type="http://schemas.openxmlformats.org/officeDocument/2006/relationships/hyperlink" Target="https://github.com/censodev/aptech_eproject3-api" TargetMode="Externa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nsodev\AppData\Local\Microsoft\Office\16.0\DTS\en-US%7bD6D283C5-736B-4C50-85B2-CBE6C65925FE%7d\%7b14C6D45F-A02C-497A-B8B4-6899AD3CFFF4%7dtf45325165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13F1967EB4D4AE8B0DBB59095376DEE"/>
        <w:category>
          <w:name w:val="General"/>
          <w:gallery w:val="placeholder"/>
        </w:category>
        <w:types>
          <w:type w:val="bbPlcHdr"/>
        </w:types>
        <w:behaviors>
          <w:behavior w:val="content"/>
        </w:behaviors>
        <w:guid w:val="{06334D22-31FC-4F7F-95ED-7E60461B3F5E}"/>
      </w:docPartPr>
      <w:docPartBody>
        <w:p w:rsidR="00573E88" w:rsidRDefault="00C50CF1" w:rsidP="00C50CF1">
          <w:pPr>
            <w:pStyle w:val="413F1967EB4D4AE8B0DBB59095376DEE"/>
          </w:pPr>
          <w:r>
            <w:rPr>
              <w:rFonts w:asciiTheme="majorHAnsi" w:eastAsiaTheme="majorEastAsia" w:hAnsiTheme="majorHAnsi" w:cstheme="majorBidi"/>
              <w:sz w:val="80"/>
              <w:szCs w:val="80"/>
            </w:rPr>
            <w:t>[Type the document title]</w:t>
          </w:r>
        </w:p>
      </w:docPartBody>
    </w:docPart>
    <w:docPart>
      <w:docPartPr>
        <w:name w:val="A375C0677A9E4DBB89BD8BE81769F6F3"/>
        <w:category>
          <w:name w:val="General"/>
          <w:gallery w:val="placeholder"/>
        </w:category>
        <w:types>
          <w:type w:val="bbPlcHdr"/>
        </w:types>
        <w:behaviors>
          <w:behavior w:val="content"/>
        </w:behaviors>
        <w:guid w:val="{201E027E-7630-44C0-AC4C-F4893919C86D}"/>
      </w:docPartPr>
      <w:docPartBody>
        <w:p w:rsidR="00573E88" w:rsidRDefault="00C50CF1" w:rsidP="00C50CF1">
          <w:pPr>
            <w:pStyle w:val="A375C0677A9E4DBB89BD8BE81769F6F3"/>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0BC"/>
    <w:rsid w:val="0001145C"/>
    <w:rsid w:val="003560BC"/>
    <w:rsid w:val="00416F1A"/>
    <w:rsid w:val="00573E88"/>
    <w:rsid w:val="00895D18"/>
    <w:rsid w:val="00A05608"/>
    <w:rsid w:val="00C50C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3F1967EB4D4AE8B0DBB59095376DEE">
    <w:name w:val="413F1967EB4D4AE8B0DBB59095376DEE"/>
    <w:rsid w:val="00C50CF1"/>
  </w:style>
  <w:style w:type="paragraph" w:customStyle="1" w:styleId="A375C0677A9E4DBB89BD8BE81769F6F3">
    <w:name w:val="A375C0677A9E4DBB89BD8BE81769F6F3"/>
    <w:rsid w:val="00C50C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479188DF407D7E48ACF063EEB7317636" ma:contentTypeVersion="7" ma:contentTypeDescription="Tạo tài liệu mới." ma:contentTypeScope="" ma:versionID="70a7143dd823e1f43f4d6f5f34abacaf">
  <xsd:schema xmlns:xsd="http://www.w3.org/2001/XMLSchema" xmlns:xs="http://www.w3.org/2001/XMLSchema" xmlns:p="http://schemas.microsoft.com/office/2006/metadata/properties" xmlns:ns3="98523863-12f8-4433-861b-560727125fdc" xmlns:ns4="4e1e0a4a-824e-4c27-891e-d96393ffcb58" targetNamespace="http://schemas.microsoft.com/office/2006/metadata/properties" ma:root="true" ma:fieldsID="829cf64ecd60e312629fbd3bf9da32ea" ns3:_="" ns4:_="">
    <xsd:import namespace="98523863-12f8-4433-861b-560727125fdc"/>
    <xsd:import namespace="4e1e0a4a-824e-4c27-891e-d96393ffcb5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523863-12f8-4433-861b-560727125fdc"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e1e0a4a-824e-4c27-891e-d96393ffcb5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08A38C-D1C0-454C-84C8-0E270A131166}">
  <ds:schemaRefs>
    <ds:schemaRef ds:uri="http://schemas.microsoft.com/sharepoint/v3/contenttype/forms"/>
  </ds:schemaRefs>
</ds:datastoreItem>
</file>

<file path=customXml/itemProps2.xml><?xml version="1.0" encoding="utf-8"?>
<ds:datastoreItem xmlns:ds="http://schemas.openxmlformats.org/officeDocument/2006/customXml" ds:itemID="{9FC6CCBE-8BA9-4875-8569-31996A9174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523863-12f8-4433-861b-560727125fdc"/>
    <ds:schemaRef ds:uri="4e1e0a4a-824e-4c27-891e-d96393ffcb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9F671B-EBF0-4B84-A6DD-D0672687F954}">
  <ds:schemaRefs>
    <ds:schemaRef ds:uri="http://schemas.openxmlformats.org/officeDocument/2006/bibliography"/>
  </ds:schemaRefs>
</ds:datastoreItem>
</file>

<file path=customXml/itemProps4.xml><?xml version="1.0" encoding="utf-8"?>
<ds:datastoreItem xmlns:ds="http://schemas.openxmlformats.org/officeDocument/2006/customXml" ds:itemID="{BCD12DF9-8434-4ACC-8507-268CE35E83E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{14C6D45F-A02C-497A-B8B4-6899AD3CFFF4}tf45325165_win32.dotx</Template>
  <TotalTime>0</TotalTime>
  <Pages>21</Pages>
  <Words>2016</Words>
  <Characters>11493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EPROJECT 3 REPORT</vt:lpstr>
    </vt:vector>
  </TitlesOfParts>
  <Manager/>
  <Company/>
  <LinksUpToDate>false</LinksUpToDate>
  <CharactersWithSpaces>13483</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3 REPORT</dc:title>
  <dc:subject>Environmental Survey</dc:subject>
  <dc:creator/>
  <cp:keywords/>
  <dc:description/>
  <cp:lastModifiedBy/>
  <cp:revision>1</cp:revision>
  <dcterms:created xsi:type="dcterms:W3CDTF">2020-12-05T10:37:00Z</dcterms:created>
  <dcterms:modified xsi:type="dcterms:W3CDTF">2020-12-12T08:33:00Z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0x010100479188DF407D7E48ACF063EEB7317636</vt:lpwstr>
  </property>
</Properties>
</file>